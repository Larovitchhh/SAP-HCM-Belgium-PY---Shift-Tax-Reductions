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16A6" w14:textId="77777777" w:rsidR="00172972" w:rsidRDefault="00172972" w:rsidP="00AC0081">
      <w:pPr>
        <w:pStyle w:val="StradaContact"/>
      </w:pPr>
    </w:p>
    <w:p w14:paraId="38986411" w14:textId="510F11A7" w:rsidR="00CB200B" w:rsidRDefault="00AC0081" w:rsidP="00AC0081">
      <w:pPr>
        <w:pStyle w:val="StradaContact"/>
      </w:pPr>
      <w:r>
        <w:rPr>
          <w:noProof/>
        </w:rPr>
        <w:drawing>
          <wp:anchor distT="0" distB="0" distL="114300" distR="114300" simplePos="0" relativeHeight="251658241" behindDoc="1" locked="0" layoutInCell="1" allowOverlap="1" wp14:anchorId="4A0CF8DD" wp14:editId="6EB40BED">
            <wp:simplePos x="0" y="0"/>
            <wp:positionH relativeFrom="column">
              <wp:posOffset>3202940</wp:posOffset>
            </wp:positionH>
            <wp:positionV relativeFrom="page">
              <wp:posOffset>6350</wp:posOffset>
            </wp:positionV>
            <wp:extent cx="3444240" cy="5145405"/>
            <wp:effectExtent l="0" t="0" r="3810" b="0"/>
            <wp:wrapNone/>
            <wp:docPr id="248266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240" cy="5145405"/>
                    </a:xfrm>
                    <a:prstGeom prst="rect">
                      <a:avLst/>
                    </a:prstGeom>
                    <a:noFill/>
                  </pic:spPr>
                </pic:pic>
              </a:graphicData>
            </a:graphic>
          </wp:anchor>
        </w:drawing>
      </w:r>
      <w:r w:rsidR="00AC6B46" w:rsidRPr="009C1279">
        <w:rPr>
          <w:noProof/>
        </w:rPr>
        <w:drawing>
          <wp:anchor distT="0" distB="0" distL="114300" distR="114300" simplePos="0" relativeHeight="251658240" behindDoc="1" locked="0" layoutInCell="1" allowOverlap="1" wp14:anchorId="0C3A748B" wp14:editId="4D6C8165">
            <wp:simplePos x="0" y="0"/>
            <wp:positionH relativeFrom="margin">
              <wp:align>left</wp:align>
            </wp:positionH>
            <wp:positionV relativeFrom="paragraph">
              <wp:posOffset>-2333625</wp:posOffset>
            </wp:positionV>
            <wp:extent cx="2887200" cy="475200"/>
            <wp:effectExtent l="0" t="0" r="0" b="1270"/>
            <wp:wrapNone/>
            <wp:docPr id="6" name="Google Shape;82;p16" descr="A green letter on a black background&#10;&#10;Description automatically generated">
              <a:extLst xmlns:a="http://schemas.openxmlformats.org/drawingml/2006/main">
                <a:ext uri="{FF2B5EF4-FFF2-40B4-BE49-F238E27FC236}">
                  <a16:creationId xmlns:a16="http://schemas.microsoft.com/office/drawing/2014/main" id="{BCC1AA94-9F74-EE7D-D002-E3588DDE12EE}"/>
                </a:ext>
              </a:extLst>
            </wp:docPr>
            <wp:cNvGraphicFramePr/>
            <a:graphic xmlns:a="http://schemas.openxmlformats.org/drawingml/2006/main">
              <a:graphicData uri="http://schemas.openxmlformats.org/drawingml/2006/picture">
                <pic:pic xmlns:pic="http://schemas.openxmlformats.org/drawingml/2006/picture">
                  <pic:nvPicPr>
                    <pic:cNvPr id="6" name="Google Shape;82;p16" descr="A green letter on a black background&#10;&#10;Description automatically generated">
                      <a:extLst>
                        <a:ext uri="{FF2B5EF4-FFF2-40B4-BE49-F238E27FC236}">
                          <a16:creationId xmlns:a16="http://schemas.microsoft.com/office/drawing/2014/main" id="{BCC1AA94-9F74-EE7D-D002-E3588DDE12EE}"/>
                        </a:ext>
                      </a:extLst>
                    </pic:cNvPr>
                    <pic:cNvPicPr preferRelativeResize="0"/>
                  </pic:nvPicPr>
                  <pic:blipFill>
                    <a:blip r:embed="rId13" cstate="print">
                      <a:extLst>
                        <a:ext uri="{28A0092B-C50C-407E-A947-70E740481C1C}">
                          <a14:useLocalDpi xmlns:a14="http://schemas.microsoft.com/office/drawing/2010/main" val="0"/>
                        </a:ext>
                      </a:extLst>
                    </a:blip>
                    <a:srcRect t="412" b="412"/>
                    <a:stretch/>
                  </pic:blipFill>
                  <pic:spPr>
                    <a:xfrm>
                      <a:off x="0" y="0"/>
                      <a:ext cx="28872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3B645" w14:textId="77777777" w:rsidR="00AC0081" w:rsidRDefault="00AC0081" w:rsidP="00AC0081">
      <w:pPr>
        <w:pStyle w:val="StradaContact"/>
      </w:pPr>
    </w:p>
    <w:p w14:paraId="45B44397" w14:textId="77777777" w:rsidR="00AC0081" w:rsidRPr="00AC0081" w:rsidRDefault="00AC0081" w:rsidP="00AC0081">
      <w:pPr>
        <w:pStyle w:val="StradaContact"/>
        <w:rPr>
          <w:color w:val="FFFFFF" w:themeColor="background1"/>
        </w:rPr>
      </w:pPr>
    </w:p>
    <w:p w14:paraId="2F91DF7C" w14:textId="1ACAFA0C" w:rsidR="00022D7E" w:rsidRPr="00FF4495" w:rsidRDefault="001666B6" w:rsidP="00583A37">
      <w:pPr>
        <w:pStyle w:val="StradaDocTitle"/>
        <w:rPr>
          <w:color w:val="auto"/>
        </w:rPr>
      </w:pPr>
      <w:sdt>
        <w:sdtPr>
          <w:rPr>
            <w:color w:val="auto"/>
          </w:rPr>
          <w:alias w:val="Title"/>
          <w:tag w:val=""/>
          <w:id w:val="2055816073"/>
          <w:placeholder>
            <w:docPart w:val="3210964419A14E308452D1DB1E26D5AA"/>
          </w:placeholder>
          <w:dataBinding w:prefixMappings="xmlns:ns0='http://purl.org/dc/elements/1.1/' xmlns:ns1='http://schemas.openxmlformats.org/package/2006/metadata/core-properties' " w:xpath="/ns1:coreProperties[1]/ns0:title[1]" w:storeItemID="{6C3C8BC8-F283-45AE-878A-BAB7291924A1}"/>
          <w:text/>
        </w:sdtPr>
        <w:sdtEndPr/>
        <w:sdtContent>
          <w:r w:rsidR="00574FCC">
            <w:rPr>
              <w:color w:val="auto"/>
            </w:rPr>
            <w:t>SEI BE – Shift Reductions TD</w:t>
          </w:r>
        </w:sdtContent>
      </w:sdt>
    </w:p>
    <w:p w14:paraId="0A37538B" w14:textId="7A418CC5" w:rsidR="00022D7E" w:rsidRPr="00FF4495" w:rsidRDefault="00656263" w:rsidP="009C5948">
      <w:pPr>
        <w:pStyle w:val="StradaClientName"/>
      </w:pPr>
      <w:r>
        <w:t>Technical Design</w:t>
      </w:r>
    </w:p>
    <w:p w14:paraId="078CB784" w14:textId="674533DB" w:rsidR="00022D7E" w:rsidRPr="00FF4495" w:rsidRDefault="001666B6" w:rsidP="009C5948">
      <w:pPr>
        <w:pStyle w:val="StradaDueDate"/>
      </w:pPr>
      <w:sdt>
        <w:sdtPr>
          <w:alias w:val="Publish Date"/>
          <w:tag w:val=""/>
          <w:id w:val="828874348"/>
          <w:placeholder>
            <w:docPart w:val="3DF58F6EA58B4B69B1BACF241C5F005C"/>
          </w:placeholder>
          <w:dataBinding w:prefixMappings="xmlns:ns0='http://schemas.microsoft.com/office/2006/coverPageProps' " w:xpath="/ns0:CoverPageProperties[1]/ns0:PublishDate[1]" w:storeItemID="{55AF091B-3C7A-41E3-B477-F2FDAA23CFDA}"/>
          <w:date w:fullDate="2025-05-13T00:00:00Z">
            <w:dateFormat w:val="dd/MM/yyyy"/>
            <w:lid w:val="en-GB"/>
            <w:storeMappedDataAs w:val="dateTime"/>
            <w:calendar w:val="gregorian"/>
          </w:date>
        </w:sdtPr>
        <w:sdtEndPr/>
        <w:sdtContent>
          <w:r w:rsidR="00C650EE">
            <w:rPr>
              <w:lang w:val="en-GB"/>
            </w:rPr>
            <w:t>1</w:t>
          </w:r>
          <w:r w:rsidR="00574FCC">
            <w:rPr>
              <w:lang w:val="en-GB"/>
            </w:rPr>
            <w:t>3</w:t>
          </w:r>
          <w:r w:rsidR="00172972">
            <w:rPr>
              <w:lang w:val="en-GB"/>
            </w:rPr>
            <w:t>/</w:t>
          </w:r>
          <w:r w:rsidR="00FB174F">
            <w:rPr>
              <w:lang w:val="en-GB"/>
            </w:rPr>
            <w:t>0</w:t>
          </w:r>
          <w:r w:rsidR="00574FCC">
            <w:rPr>
              <w:lang w:val="en-GB"/>
            </w:rPr>
            <w:t>5</w:t>
          </w:r>
          <w:r w:rsidR="00172972">
            <w:rPr>
              <w:lang w:val="en-GB"/>
            </w:rPr>
            <w:t>/</w:t>
          </w:r>
          <w:r w:rsidR="00FB174F">
            <w:rPr>
              <w:lang w:val="en-GB"/>
            </w:rPr>
            <w:t>2025</w:t>
          </w:r>
        </w:sdtContent>
      </w:sdt>
    </w:p>
    <w:p w14:paraId="3C690963" w14:textId="77777777" w:rsidR="00022D7E" w:rsidRDefault="00022D7E" w:rsidP="00022D7E">
      <w:pPr>
        <w:pStyle w:val="StradaNormalDS"/>
      </w:pPr>
    </w:p>
    <w:p w14:paraId="2499EAEA" w14:textId="77777777" w:rsidR="00AC0081" w:rsidRDefault="00AC0081" w:rsidP="00022D7E">
      <w:pPr>
        <w:pStyle w:val="StradaNormalDS"/>
      </w:pPr>
    </w:p>
    <w:p w14:paraId="0BD53F0D" w14:textId="77777777" w:rsidR="00AC0081" w:rsidRDefault="00AC0081" w:rsidP="00022D7E">
      <w:pPr>
        <w:pStyle w:val="StradaNormalDS"/>
      </w:pPr>
    </w:p>
    <w:p w14:paraId="0EE098DD" w14:textId="77777777" w:rsidR="00AC0081" w:rsidRPr="00FF4495" w:rsidRDefault="00AC0081" w:rsidP="00022D7E">
      <w:pPr>
        <w:pStyle w:val="StradaNormalDS"/>
      </w:pPr>
    </w:p>
    <w:p w14:paraId="5955002B" w14:textId="77777777" w:rsidR="00AC0081" w:rsidRPr="00670F59" w:rsidRDefault="00AC0081" w:rsidP="00670F59">
      <w:pPr>
        <w:pStyle w:val="StradaContactHeader"/>
      </w:pPr>
      <w:r w:rsidRPr="00670F59">
        <w:t xml:space="preserve">Contact: </w:t>
      </w:r>
    </w:p>
    <w:p w14:paraId="2CF46011" w14:textId="4E3DA726" w:rsidR="00AC0081" w:rsidRDefault="001666B6" w:rsidP="009C5948">
      <w:pPr>
        <w:pStyle w:val="StradaContact"/>
      </w:pPr>
      <w:sdt>
        <w:sdtPr>
          <w:alias w:val="Author"/>
          <w:tag w:val=""/>
          <w:id w:val="267433427"/>
          <w:placeholder>
            <w:docPart w:val="56773CF30841407ABDBD298EABD272DF"/>
          </w:placeholder>
          <w:dataBinding w:prefixMappings="xmlns:ns0='http://purl.org/dc/elements/1.1/' xmlns:ns1='http://schemas.openxmlformats.org/package/2006/metadata/core-properties' " w:xpath="/ns1:coreProperties[1]/ns0:creator[1]" w:storeItemID="{6C3C8BC8-F283-45AE-878A-BAB7291924A1}"/>
          <w:text/>
        </w:sdtPr>
        <w:sdtEndPr/>
        <w:sdtContent>
          <w:r w:rsidR="00172972">
            <w:t>Owner</w:t>
          </w:r>
        </w:sdtContent>
      </w:sdt>
      <w:r w:rsidR="00172972">
        <w:t xml:space="preserve">  </w:t>
      </w:r>
    </w:p>
    <w:sdt>
      <w:sdtPr>
        <w:alias w:val="Company E-mail"/>
        <w:tag w:val=""/>
        <w:id w:val="43107309"/>
        <w:placeholder>
          <w:docPart w:val="2CE8E61DA3D44A649AC603C645AC6102"/>
        </w:placeholder>
        <w:dataBinding w:prefixMappings="xmlns:ns0='http://schemas.microsoft.com/office/2006/coverPageProps' " w:xpath="/ns0:CoverPageProperties[1]/ns0:CompanyEmail[1]" w:storeItemID="{55AF091B-3C7A-41E3-B477-F2FDAA23CFDA}"/>
        <w:text/>
      </w:sdtPr>
      <w:sdtEndPr/>
      <w:sdtContent>
        <w:p w14:paraId="77E3C712" w14:textId="761A4A2B" w:rsidR="00172972" w:rsidRDefault="00172972" w:rsidP="00AC0081">
          <w:r>
            <w:t>Owner</w:t>
          </w:r>
          <w:r w:rsidR="00FC0C2D">
            <w:t xml:space="preserve"> Email</w:t>
          </w:r>
        </w:p>
      </w:sdtContent>
    </w:sdt>
    <w:p w14:paraId="76A9BE81" w14:textId="77777777" w:rsidR="00AC0081" w:rsidRDefault="00AC0081" w:rsidP="00AC0081"/>
    <w:p w14:paraId="68FE5884" w14:textId="77777777" w:rsidR="00AC0081" w:rsidRDefault="00AC0081" w:rsidP="00AC0081"/>
    <w:p w14:paraId="0096B153" w14:textId="77777777" w:rsidR="00AC0081" w:rsidRPr="001B0633" w:rsidRDefault="00AC0081" w:rsidP="00DA1857">
      <w:pPr>
        <w:sectPr w:rsidR="00AC0081" w:rsidRPr="001B0633" w:rsidSect="007305FF">
          <w:footerReference w:type="default" r:id="rId14"/>
          <w:pgSz w:w="11906" w:h="16838" w:code="9"/>
          <w:pgMar w:top="7371" w:right="1077" w:bottom="1440" w:left="1440" w:header="0" w:footer="1077" w:gutter="0"/>
          <w:cols w:space="720"/>
          <w:titlePg/>
          <w:docGrid w:linePitch="360"/>
        </w:sectPr>
      </w:pPr>
    </w:p>
    <w:p w14:paraId="301D69D0" w14:textId="77777777" w:rsidR="00A11F0D" w:rsidRPr="00974197" w:rsidRDefault="00BA727A" w:rsidP="00290291">
      <w:pPr>
        <w:pStyle w:val="StradaTOCHeader"/>
      </w:pPr>
      <w:r w:rsidRPr="00974197">
        <w:lastRenderedPageBreak/>
        <w:t xml:space="preserve">Table of </w:t>
      </w:r>
      <w:r w:rsidR="00A11F0D" w:rsidRPr="00290291">
        <w:t>contents</w:t>
      </w:r>
      <w:r w:rsidR="00452E40">
        <w:t xml:space="preserve"> </w:t>
      </w:r>
    </w:p>
    <w:p w14:paraId="1D1D1A79" w14:textId="1F79097F" w:rsidR="00C2394D" w:rsidRDefault="009F39C9">
      <w:pPr>
        <w:pStyle w:val="TOC1"/>
        <w:rPr>
          <w:rFonts w:asciiTheme="minorHAnsi" w:eastAsiaTheme="minorEastAsia" w:hAnsiTheme="minorHAnsi" w:cstheme="minorBidi"/>
          <w:color w:val="auto"/>
          <w:kern w:val="2"/>
          <w:sz w:val="22"/>
          <w:lang w:val="en-GB" w:eastAsia="en-GB"/>
          <w14:ligatures w14:val="standardContextual"/>
        </w:rPr>
      </w:pPr>
      <w:r>
        <w:rPr>
          <w:bCs/>
        </w:rPr>
        <w:fldChar w:fldCharType="begin"/>
      </w:r>
      <w:r>
        <w:rPr>
          <w:bCs/>
        </w:rPr>
        <w:instrText xml:space="preserve"> TOC \o "1-2" \h \z </w:instrText>
      </w:r>
      <w:r>
        <w:rPr>
          <w:bCs/>
        </w:rPr>
        <w:fldChar w:fldCharType="separate"/>
      </w:r>
      <w:hyperlink w:anchor="_Toc179991470" w:history="1">
        <w:r w:rsidR="00C2394D" w:rsidRPr="005C5C3C">
          <w:rPr>
            <w:rStyle w:val="Hyperlink"/>
          </w:rPr>
          <w:t>Document Control</w:t>
        </w:r>
        <w:r w:rsidR="00C2394D">
          <w:rPr>
            <w:webHidden/>
          </w:rPr>
          <w:tab/>
        </w:r>
        <w:r w:rsidR="00C2394D">
          <w:rPr>
            <w:webHidden/>
          </w:rPr>
          <w:fldChar w:fldCharType="begin"/>
        </w:r>
        <w:r w:rsidR="00C2394D">
          <w:rPr>
            <w:webHidden/>
          </w:rPr>
          <w:instrText xml:space="preserve"> PAGEREF _Toc179991470 \h </w:instrText>
        </w:r>
        <w:r w:rsidR="00C2394D">
          <w:rPr>
            <w:webHidden/>
          </w:rPr>
        </w:r>
        <w:r w:rsidR="00C2394D">
          <w:rPr>
            <w:webHidden/>
          </w:rPr>
          <w:fldChar w:fldCharType="separate"/>
        </w:r>
        <w:r w:rsidR="00C2394D">
          <w:rPr>
            <w:webHidden/>
          </w:rPr>
          <w:t>1</w:t>
        </w:r>
        <w:r w:rsidR="00C2394D">
          <w:rPr>
            <w:webHidden/>
          </w:rPr>
          <w:fldChar w:fldCharType="end"/>
        </w:r>
      </w:hyperlink>
    </w:p>
    <w:p w14:paraId="008D4557" w14:textId="1E2976F9" w:rsidR="00C2394D" w:rsidRDefault="001666B6">
      <w:pPr>
        <w:pStyle w:val="TOC2"/>
        <w:rPr>
          <w:rFonts w:asciiTheme="minorHAnsi" w:eastAsiaTheme="minorEastAsia" w:hAnsiTheme="minorHAnsi" w:cstheme="minorBidi"/>
          <w:color w:val="auto"/>
          <w:kern w:val="2"/>
          <w:sz w:val="22"/>
          <w:lang w:val="en-GB" w:eastAsia="en-GB"/>
          <w14:ligatures w14:val="standardContextual"/>
        </w:rPr>
      </w:pPr>
      <w:hyperlink w:anchor="_Toc179991471" w:history="1">
        <w:r w:rsidR="00C2394D" w:rsidRPr="005C5C3C">
          <w:rPr>
            <w:rStyle w:val="Hyperlink"/>
          </w:rPr>
          <w:t>Document History</w:t>
        </w:r>
        <w:r w:rsidR="00C2394D">
          <w:rPr>
            <w:webHidden/>
          </w:rPr>
          <w:tab/>
        </w:r>
        <w:r w:rsidR="00C2394D">
          <w:rPr>
            <w:webHidden/>
          </w:rPr>
          <w:fldChar w:fldCharType="begin"/>
        </w:r>
        <w:r w:rsidR="00C2394D">
          <w:rPr>
            <w:webHidden/>
          </w:rPr>
          <w:instrText xml:space="preserve"> PAGEREF _Toc179991471 \h </w:instrText>
        </w:r>
        <w:r w:rsidR="00C2394D">
          <w:rPr>
            <w:webHidden/>
          </w:rPr>
        </w:r>
        <w:r w:rsidR="00C2394D">
          <w:rPr>
            <w:webHidden/>
          </w:rPr>
          <w:fldChar w:fldCharType="separate"/>
        </w:r>
        <w:r w:rsidR="00C2394D">
          <w:rPr>
            <w:webHidden/>
          </w:rPr>
          <w:t>1</w:t>
        </w:r>
        <w:r w:rsidR="00C2394D">
          <w:rPr>
            <w:webHidden/>
          </w:rPr>
          <w:fldChar w:fldCharType="end"/>
        </w:r>
      </w:hyperlink>
    </w:p>
    <w:p w14:paraId="46A9C29E" w14:textId="30BC5FCA" w:rsidR="00C2394D" w:rsidRDefault="001666B6">
      <w:pPr>
        <w:pStyle w:val="TOC2"/>
        <w:rPr>
          <w:rFonts w:asciiTheme="minorHAnsi" w:eastAsiaTheme="minorEastAsia" w:hAnsiTheme="minorHAnsi" w:cstheme="minorBidi"/>
          <w:color w:val="auto"/>
          <w:kern w:val="2"/>
          <w:sz w:val="22"/>
          <w:lang w:val="en-GB" w:eastAsia="en-GB"/>
          <w14:ligatures w14:val="standardContextual"/>
        </w:rPr>
      </w:pPr>
      <w:hyperlink w:anchor="_Toc179991472" w:history="1">
        <w:r w:rsidR="00C2394D" w:rsidRPr="005C5C3C">
          <w:rPr>
            <w:rStyle w:val="Hyperlink"/>
          </w:rPr>
          <w:t>Transport Info</w:t>
        </w:r>
        <w:r w:rsidR="00C2394D">
          <w:rPr>
            <w:webHidden/>
          </w:rPr>
          <w:tab/>
        </w:r>
        <w:r w:rsidR="00C2394D">
          <w:rPr>
            <w:webHidden/>
          </w:rPr>
          <w:fldChar w:fldCharType="begin"/>
        </w:r>
        <w:r w:rsidR="00C2394D">
          <w:rPr>
            <w:webHidden/>
          </w:rPr>
          <w:instrText xml:space="preserve"> PAGEREF _Toc179991472 \h </w:instrText>
        </w:r>
        <w:r w:rsidR="00C2394D">
          <w:rPr>
            <w:webHidden/>
          </w:rPr>
        </w:r>
        <w:r w:rsidR="00C2394D">
          <w:rPr>
            <w:webHidden/>
          </w:rPr>
          <w:fldChar w:fldCharType="separate"/>
        </w:r>
        <w:r w:rsidR="00C2394D">
          <w:rPr>
            <w:webHidden/>
          </w:rPr>
          <w:t>1</w:t>
        </w:r>
        <w:r w:rsidR="00C2394D">
          <w:rPr>
            <w:webHidden/>
          </w:rPr>
          <w:fldChar w:fldCharType="end"/>
        </w:r>
      </w:hyperlink>
    </w:p>
    <w:p w14:paraId="799C0116" w14:textId="172373D5" w:rsidR="00C2394D" w:rsidRDefault="001666B6">
      <w:pPr>
        <w:pStyle w:val="TOC1"/>
        <w:tabs>
          <w:tab w:val="left" w:pos="605"/>
        </w:tabs>
        <w:rPr>
          <w:rFonts w:asciiTheme="minorHAnsi" w:eastAsiaTheme="minorEastAsia" w:hAnsiTheme="minorHAnsi" w:cstheme="minorBidi"/>
          <w:color w:val="auto"/>
          <w:kern w:val="2"/>
          <w:sz w:val="22"/>
          <w:lang w:val="en-GB" w:eastAsia="en-GB"/>
          <w14:ligatures w14:val="standardContextual"/>
        </w:rPr>
      </w:pPr>
      <w:hyperlink w:anchor="_Toc179991473" w:history="1">
        <w:r w:rsidR="00C2394D" w:rsidRPr="005C5C3C">
          <w:rPr>
            <w:rStyle w:val="Hyperlink"/>
          </w:rPr>
          <w:t>1.</w:t>
        </w:r>
        <w:r w:rsidR="00C2394D">
          <w:rPr>
            <w:rFonts w:asciiTheme="minorHAnsi" w:eastAsiaTheme="minorEastAsia" w:hAnsiTheme="minorHAnsi" w:cstheme="minorBidi"/>
            <w:color w:val="auto"/>
            <w:kern w:val="2"/>
            <w:sz w:val="22"/>
            <w:lang w:val="en-GB" w:eastAsia="en-GB"/>
            <w14:ligatures w14:val="standardContextual"/>
          </w:rPr>
          <w:tab/>
        </w:r>
        <w:r w:rsidR="00C2394D" w:rsidRPr="005C5C3C">
          <w:rPr>
            <w:rStyle w:val="Hyperlink"/>
          </w:rPr>
          <w:t>Introduction</w:t>
        </w:r>
        <w:r w:rsidR="00C2394D">
          <w:rPr>
            <w:webHidden/>
          </w:rPr>
          <w:tab/>
        </w:r>
        <w:r w:rsidR="00C2394D">
          <w:rPr>
            <w:webHidden/>
          </w:rPr>
          <w:fldChar w:fldCharType="begin"/>
        </w:r>
        <w:r w:rsidR="00C2394D">
          <w:rPr>
            <w:webHidden/>
          </w:rPr>
          <w:instrText xml:space="preserve"> PAGEREF _Toc179991473 \h </w:instrText>
        </w:r>
        <w:r w:rsidR="00C2394D">
          <w:rPr>
            <w:webHidden/>
          </w:rPr>
        </w:r>
        <w:r w:rsidR="00C2394D">
          <w:rPr>
            <w:webHidden/>
          </w:rPr>
          <w:fldChar w:fldCharType="separate"/>
        </w:r>
        <w:r w:rsidR="00C2394D">
          <w:rPr>
            <w:webHidden/>
          </w:rPr>
          <w:t>2</w:t>
        </w:r>
        <w:r w:rsidR="00C2394D">
          <w:rPr>
            <w:webHidden/>
          </w:rPr>
          <w:fldChar w:fldCharType="end"/>
        </w:r>
      </w:hyperlink>
    </w:p>
    <w:p w14:paraId="70E29E8D" w14:textId="6F241FCD" w:rsidR="00C2394D" w:rsidRDefault="001666B6">
      <w:pPr>
        <w:pStyle w:val="TOC1"/>
        <w:tabs>
          <w:tab w:val="left" w:pos="605"/>
        </w:tabs>
        <w:rPr>
          <w:rFonts w:asciiTheme="minorHAnsi" w:eastAsiaTheme="minorEastAsia" w:hAnsiTheme="minorHAnsi" w:cstheme="minorBidi"/>
          <w:color w:val="auto"/>
          <w:kern w:val="2"/>
          <w:sz w:val="22"/>
          <w:lang w:val="en-GB" w:eastAsia="en-GB"/>
          <w14:ligatures w14:val="standardContextual"/>
        </w:rPr>
      </w:pPr>
      <w:hyperlink w:anchor="_Toc179991474" w:history="1">
        <w:r w:rsidR="00C2394D" w:rsidRPr="005C5C3C">
          <w:rPr>
            <w:rStyle w:val="Hyperlink"/>
          </w:rPr>
          <w:t>2.</w:t>
        </w:r>
        <w:r w:rsidR="00C2394D">
          <w:rPr>
            <w:rFonts w:asciiTheme="minorHAnsi" w:eastAsiaTheme="minorEastAsia" w:hAnsiTheme="minorHAnsi" w:cstheme="minorBidi"/>
            <w:color w:val="auto"/>
            <w:kern w:val="2"/>
            <w:sz w:val="22"/>
            <w:lang w:val="en-GB" w:eastAsia="en-GB"/>
            <w14:ligatures w14:val="standardContextual"/>
          </w:rPr>
          <w:tab/>
        </w:r>
        <w:r w:rsidR="00C2394D" w:rsidRPr="005C5C3C">
          <w:rPr>
            <w:rStyle w:val="Hyperlink"/>
          </w:rPr>
          <w:t>Functional Design</w:t>
        </w:r>
        <w:r w:rsidR="00C2394D">
          <w:rPr>
            <w:webHidden/>
          </w:rPr>
          <w:tab/>
        </w:r>
        <w:r w:rsidR="00C2394D">
          <w:rPr>
            <w:webHidden/>
          </w:rPr>
          <w:fldChar w:fldCharType="begin"/>
        </w:r>
        <w:r w:rsidR="00C2394D">
          <w:rPr>
            <w:webHidden/>
          </w:rPr>
          <w:instrText xml:space="preserve"> PAGEREF _Toc179991474 \h </w:instrText>
        </w:r>
        <w:r w:rsidR="00C2394D">
          <w:rPr>
            <w:webHidden/>
          </w:rPr>
        </w:r>
        <w:r w:rsidR="00C2394D">
          <w:rPr>
            <w:webHidden/>
          </w:rPr>
          <w:fldChar w:fldCharType="separate"/>
        </w:r>
        <w:r w:rsidR="00C2394D">
          <w:rPr>
            <w:webHidden/>
          </w:rPr>
          <w:t>3</w:t>
        </w:r>
        <w:r w:rsidR="00C2394D">
          <w:rPr>
            <w:webHidden/>
          </w:rPr>
          <w:fldChar w:fldCharType="end"/>
        </w:r>
      </w:hyperlink>
    </w:p>
    <w:p w14:paraId="40E98746" w14:textId="15BCC23D" w:rsidR="00C2394D" w:rsidRDefault="001666B6">
      <w:pPr>
        <w:pStyle w:val="TOC1"/>
        <w:tabs>
          <w:tab w:val="left" w:pos="605"/>
        </w:tabs>
        <w:rPr>
          <w:rFonts w:asciiTheme="minorHAnsi" w:eastAsiaTheme="minorEastAsia" w:hAnsiTheme="minorHAnsi" w:cstheme="minorBidi"/>
          <w:color w:val="auto"/>
          <w:kern w:val="2"/>
          <w:sz w:val="22"/>
          <w:lang w:val="en-GB" w:eastAsia="en-GB"/>
          <w14:ligatures w14:val="standardContextual"/>
        </w:rPr>
      </w:pPr>
      <w:hyperlink w:anchor="_Toc179991475" w:history="1">
        <w:r w:rsidR="00C2394D" w:rsidRPr="005C5C3C">
          <w:rPr>
            <w:rStyle w:val="Hyperlink"/>
          </w:rPr>
          <w:t>3.</w:t>
        </w:r>
        <w:r w:rsidR="00C2394D">
          <w:rPr>
            <w:rFonts w:asciiTheme="minorHAnsi" w:eastAsiaTheme="minorEastAsia" w:hAnsiTheme="minorHAnsi" w:cstheme="minorBidi"/>
            <w:color w:val="auto"/>
            <w:kern w:val="2"/>
            <w:sz w:val="22"/>
            <w:lang w:val="en-GB" w:eastAsia="en-GB"/>
            <w14:ligatures w14:val="standardContextual"/>
          </w:rPr>
          <w:tab/>
        </w:r>
        <w:r w:rsidR="00C2394D" w:rsidRPr="005C5C3C">
          <w:rPr>
            <w:rStyle w:val="Hyperlink"/>
          </w:rPr>
          <w:t>Solution Details</w:t>
        </w:r>
        <w:r w:rsidR="00C2394D">
          <w:rPr>
            <w:webHidden/>
          </w:rPr>
          <w:tab/>
        </w:r>
        <w:r w:rsidR="00C2394D">
          <w:rPr>
            <w:webHidden/>
          </w:rPr>
          <w:fldChar w:fldCharType="begin"/>
        </w:r>
        <w:r w:rsidR="00C2394D">
          <w:rPr>
            <w:webHidden/>
          </w:rPr>
          <w:instrText xml:space="preserve"> PAGEREF _Toc179991475 \h </w:instrText>
        </w:r>
        <w:r w:rsidR="00C2394D">
          <w:rPr>
            <w:webHidden/>
          </w:rPr>
        </w:r>
        <w:r w:rsidR="00C2394D">
          <w:rPr>
            <w:webHidden/>
          </w:rPr>
          <w:fldChar w:fldCharType="separate"/>
        </w:r>
        <w:r w:rsidR="00C2394D">
          <w:rPr>
            <w:webHidden/>
          </w:rPr>
          <w:t>4</w:t>
        </w:r>
        <w:r w:rsidR="00C2394D">
          <w:rPr>
            <w:webHidden/>
          </w:rPr>
          <w:fldChar w:fldCharType="end"/>
        </w:r>
      </w:hyperlink>
    </w:p>
    <w:p w14:paraId="59F7729A" w14:textId="3EB660D6" w:rsidR="00C2394D" w:rsidRDefault="001666B6">
      <w:pPr>
        <w:pStyle w:val="TOC2"/>
        <w:tabs>
          <w:tab w:val="left" w:pos="880"/>
        </w:tabs>
        <w:rPr>
          <w:rFonts w:asciiTheme="minorHAnsi" w:eastAsiaTheme="minorEastAsia" w:hAnsiTheme="minorHAnsi" w:cstheme="minorBidi"/>
          <w:color w:val="auto"/>
          <w:kern w:val="2"/>
          <w:sz w:val="22"/>
          <w:lang w:val="en-GB" w:eastAsia="en-GB"/>
          <w14:ligatures w14:val="standardContextual"/>
        </w:rPr>
      </w:pPr>
      <w:hyperlink w:anchor="_Toc179991476" w:history="1">
        <w:r w:rsidR="00C2394D" w:rsidRPr="005C5C3C">
          <w:rPr>
            <w:rStyle w:val="Hyperlink"/>
          </w:rPr>
          <w:t>3.1.</w:t>
        </w:r>
        <w:r w:rsidR="00C2394D">
          <w:rPr>
            <w:rFonts w:asciiTheme="minorHAnsi" w:eastAsiaTheme="minorEastAsia" w:hAnsiTheme="minorHAnsi" w:cstheme="minorBidi"/>
            <w:color w:val="auto"/>
            <w:kern w:val="2"/>
            <w:sz w:val="22"/>
            <w:lang w:val="en-GB" w:eastAsia="en-GB"/>
            <w14:ligatures w14:val="standardContextual"/>
          </w:rPr>
          <w:tab/>
        </w:r>
        <w:r w:rsidR="00C2394D" w:rsidRPr="005C5C3C">
          <w:rPr>
            <w:rStyle w:val="Hyperlink"/>
          </w:rPr>
          <w:t>Solution Subset 1</w:t>
        </w:r>
        <w:r w:rsidR="00C2394D">
          <w:rPr>
            <w:webHidden/>
          </w:rPr>
          <w:tab/>
        </w:r>
        <w:r w:rsidR="00C2394D">
          <w:rPr>
            <w:webHidden/>
          </w:rPr>
          <w:fldChar w:fldCharType="begin"/>
        </w:r>
        <w:r w:rsidR="00C2394D">
          <w:rPr>
            <w:webHidden/>
          </w:rPr>
          <w:instrText xml:space="preserve"> PAGEREF _Toc179991476 \h </w:instrText>
        </w:r>
        <w:r w:rsidR="00C2394D">
          <w:rPr>
            <w:webHidden/>
          </w:rPr>
        </w:r>
        <w:r w:rsidR="00C2394D">
          <w:rPr>
            <w:webHidden/>
          </w:rPr>
          <w:fldChar w:fldCharType="separate"/>
        </w:r>
        <w:r w:rsidR="00C2394D">
          <w:rPr>
            <w:webHidden/>
          </w:rPr>
          <w:t>4</w:t>
        </w:r>
        <w:r w:rsidR="00C2394D">
          <w:rPr>
            <w:webHidden/>
          </w:rPr>
          <w:fldChar w:fldCharType="end"/>
        </w:r>
      </w:hyperlink>
    </w:p>
    <w:p w14:paraId="04F4668D" w14:textId="37FCE4BD" w:rsidR="00C2394D" w:rsidRDefault="001666B6">
      <w:pPr>
        <w:pStyle w:val="TOC2"/>
        <w:tabs>
          <w:tab w:val="left" w:pos="880"/>
        </w:tabs>
        <w:rPr>
          <w:rFonts w:asciiTheme="minorHAnsi" w:eastAsiaTheme="minorEastAsia" w:hAnsiTheme="minorHAnsi" w:cstheme="minorBidi"/>
          <w:color w:val="auto"/>
          <w:kern w:val="2"/>
          <w:sz w:val="22"/>
          <w:lang w:val="en-GB" w:eastAsia="en-GB"/>
          <w14:ligatures w14:val="standardContextual"/>
        </w:rPr>
      </w:pPr>
      <w:hyperlink w:anchor="_Toc179991477" w:history="1">
        <w:r w:rsidR="00C2394D" w:rsidRPr="005C5C3C">
          <w:rPr>
            <w:rStyle w:val="Hyperlink"/>
          </w:rPr>
          <w:t>3.2.</w:t>
        </w:r>
        <w:r w:rsidR="00C2394D">
          <w:rPr>
            <w:rFonts w:asciiTheme="minorHAnsi" w:eastAsiaTheme="minorEastAsia" w:hAnsiTheme="minorHAnsi" w:cstheme="minorBidi"/>
            <w:color w:val="auto"/>
            <w:kern w:val="2"/>
            <w:sz w:val="22"/>
            <w:lang w:val="en-GB" w:eastAsia="en-GB"/>
            <w14:ligatures w14:val="standardContextual"/>
          </w:rPr>
          <w:tab/>
        </w:r>
        <w:r w:rsidR="00C2394D" w:rsidRPr="005C5C3C">
          <w:rPr>
            <w:rStyle w:val="Hyperlink"/>
          </w:rPr>
          <w:t>Solution Subset 2</w:t>
        </w:r>
        <w:r w:rsidR="00C2394D">
          <w:rPr>
            <w:webHidden/>
          </w:rPr>
          <w:tab/>
        </w:r>
        <w:r w:rsidR="00C2394D">
          <w:rPr>
            <w:webHidden/>
          </w:rPr>
          <w:fldChar w:fldCharType="begin"/>
        </w:r>
        <w:r w:rsidR="00C2394D">
          <w:rPr>
            <w:webHidden/>
          </w:rPr>
          <w:instrText xml:space="preserve"> PAGEREF _Toc179991477 \h </w:instrText>
        </w:r>
        <w:r w:rsidR="00C2394D">
          <w:rPr>
            <w:webHidden/>
          </w:rPr>
        </w:r>
        <w:r w:rsidR="00C2394D">
          <w:rPr>
            <w:webHidden/>
          </w:rPr>
          <w:fldChar w:fldCharType="separate"/>
        </w:r>
        <w:r w:rsidR="00C2394D">
          <w:rPr>
            <w:webHidden/>
          </w:rPr>
          <w:t>4</w:t>
        </w:r>
        <w:r w:rsidR="00C2394D">
          <w:rPr>
            <w:webHidden/>
          </w:rPr>
          <w:fldChar w:fldCharType="end"/>
        </w:r>
      </w:hyperlink>
    </w:p>
    <w:p w14:paraId="7D09F07A" w14:textId="2F0ED237" w:rsidR="003E694A" w:rsidRDefault="009F39C9" w:rsidP="008D1F74">
      <w:pPr>
        <w:rPr>
          <w:rFonts w:eastAsia="MS Mincho"/>
          <w:bCs/>
          <w:noProof/>
          <w:color w:val="000000"/>
        </w:rPr>
        <w:sectPr w:rsidR="003E694A" w:rsidSect="000C510F">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397" w:gutter="0"/>
          <w:pgNumType w:start="1" w:chapStyle="1"/>
          <w:cols w:space="720"/>
          <w:titlePg/>
          <w:docGrid w:linePitch="360"/>
        </w:sectPr>
      </w:pPr>
      <w:r>
        <w:rPr>
          <w:rFonts w:eastAsia="MS Mincho"/>
          <w:bCs/>
          <w:noProof/>
          <w:color w:val="000000"/>
        </w:rPr>
        <w:fldChar w:fldCharType="end"/>
      </w:r>
    </w:p>
    <w:p w14:paraId="015B68B8" w14:textId="77777777" w:rsidR="00554FF9" w:rsidRDefault="00554FF9" w:rsidP="008D1F74">
      <w:pPr>
        <w:rPr>
          <w:rFonts w:eastAsia="MS Mincho"/>
          <w:bCs/>
          <w:noProof/>
          <w:color w:val="000000"/>
        </w:rPr>
      </w:pPr>
    </w:p>
    <w:p w14:paraId="1285BCF0" w14:textId="4B39FE47" w:rsidR="00E12CA0" w:rsidRDefault="00E12CA0" w:rsidP="00E12CA0">
      <w:pPr>
        <w:pStyle w:val="StradaHeading1"/>
      </w:pPr>
      <w:bookmarkStart w:id="3" w:name="_Toc179991470"/>
      <w:r>
        <w:lastRenderedPageBreak/>
        <w:t xml:space="preserve">Document </w:t>
      </w:r>
      <w:r w:rsidR="006F11EB">
        <w:t>Control</w:t>
      </w:r>
      <w:bookmarkEnd w:id="3"/>
      <w:r>
        <w:t xml:space="preserve"> </w:t>
      </w:r>
    </w:p>
    <w:p w14:paraId="0BB9C4B2" w14:textId="3D5153ED" w:rsidR="006F11EB" w:rsidRDefault="006F11EB" w:rsidP="006F11EB">
      <w:pPr>
        <w:pStyle w:val="StradaHeading2"/>
      </w:pPr>
      <w:bookmarkStart w:id="4" w:name="_Toc179991471"/>
      <w:r>
        <w:t>Document History</w:t>
      </w:r>
      <w:bookmarkEnd w:id="4"/>
    </w:p>
    <w:tbl>
      <w:tblPr>
        <w:tblStyle w:val="TableGrid"/>
        <w:tblW w:w="9046" w:type="dxa"/>
        <w:tblCellMar>
          <w:left w:w="0" w:type="dxa"/>
          <w:right w:w="0" w:type="dxa"/>
        </w:tblCellMar>
        <w:tblLook w:val="04A0" w:firstRow="1" w:lastRow="0" w:firstColumn="1" w:lastColumn="0" w:noHBand="0" w:noVBand="1"/>
      </w:tblPr>
      <w:tblGrid>
        <w:gridCol w:w="914"/>
        <w:gridCol w:w="1516"/>
        <w:gridCol w:w="1159"/>
        <w:gridCol w:w="5457"/>
      </w:tblGrid>
      <w:tr w:rsidR="00554C4E" w14:paraId="4B2CE879" w14:textId="77777777" w:rsidTr="00A56EC7">
        <w:trPr>
          <w:trHeight w:hRule="exact" w:val="20"/>
        </w:trPr>
        <w:tc>
          <w:tcPr>
            <w:tcW w:w="914" w:type="dxa"/>
            <w:tcBorders>
              <w:top w:val="nil"/>
              <w:left w:val="nil"/>
              <w:bottom w:val="nil"/>
              <w:right w:val="nil"/>
            </w:tcBorders>
            <w:shd w:val="clear" w:color="auto" w:fill="003300"/>
            <w:vAlign w:val="center"/>
          </w:tcPr>
          <w:p w14:paraId="1F1282C3" w14:textId="77777777" w:rsidR="00554C4E" w:rsidRDefault="00554C4E">
            <w:pPr>
              <w:rPr>
                <w:sz w:val="2"/>
              </w:rPr>
            </w:pPr>
            <w:bookmarkStart w:id="5" w:name="_fa9c9ae7_6c2c_46dd_b2d8_93d216ad9b09"/>
            <w:bookmarkStart w:id="6" w:name="_af03ac73_29be_45ed_a8db_503dedda5fbc"/>
            <w:bookmarkStart w:id="7" w:name="_Toc179991472"/>
            <w:bookmarkEnd w:id="5"/>
          </w:p>
        </w:tc>
        <w:tc>
          <w:tcPr>
            <w:tcW w:w="1516" w:type="dxa"/>
            <w:tcBorders>
              <w:top w:val="nil"/>
              <w:left w:val="nil"/>
              <w:bottom w:val="nil"/>
              <w:right w:val="nil"/>
            </w:tcBorders>
            <w:shd w:val="clear" w:color="auto" w:fill="003300"/>
            <w:vAlign w:val="center"/>
          </w:tcPr>
          <w:p w14:paraId="242F2B1D" w14:textId="77777777" w:rsidR="00554C4E" w:rsidRDefault="00554C4E">
            <w:pPr>
              <w:rPr>
                <w:sz w:val="2"/>
              </w:rPr>
            </w:pPr>
          </w:p>
        </w:tc>
        <w:tc>
          <w:tcPr>
            <w:tcW w:w="1159" w:type="dxa"/>
            <w:tcBorders>
              <w:top w:val="nil"/>
              <w:left w:val="nil"/>
              <w:bottom w:val="nil"/>
              <w:right w:val="nil"/>
            </w:tcBorders>
            <w:shd w:val="clear" w:color="auto" w:fill="003300"/>
          </w:tcPr>
          <w:p w14:paraId="092F1443" w14:textId="77777777" w:rsidR="00554C4E" w:rsidRDefault="00554C4E">
            <w:pPr>
              <w:rPr>
                <w:sz w:val="2"/>
              </w:rPr>
            </w:pPr>
          </w:p>
        </w:tc>
        <w:tc>
          <w:tcPr>
            <w:tcW w:w="5457" w:type="dxa"/>
            <w:tcBorders>
              <w:top w:val="nil"/>
              <w:left w:val="nil"/>
              <w:bottom w:val="nil"/>
              <w:right w:val="nil"/>
            </w:tcBorders>
            <w:shd w:val="clear" w:color="auto" w:fill="003300"/>
            <w:vAlign w:val="center"/>
          </w:tcPr>
          <w:p w14:paraId="4095BAD2" w14:textId="5643FC33" w:rsidR="00554C4E" w:rsidRDefault="00554C4E">
            <w:pPr>
              <w:rPr>
                <w:sz w:val="2"/>
              </w:rPr>
            </w:pPr>
          </w:p>
        </w:tc>
      </w:tr>
      <w:tr w:rsidR="00554C4E" w14:paraId="3CD4A00B" w14:textId="77777777" w:rsidTr="00A56EC7">
        <w:tc>
          <w:tcPr>
            <w:tcW w:w="914" w:type="dxa"/>
            <w:shd w:val="clear" w:color="auto" w:fill="003300"/>
            <w:vAlign w:val="center"/>
          </w:tcPr>
          <w:p w14:paraId="14DF502A" w14:textId="77777777" w:rsidR="00554C4E" w:rsidRPr="00E12CA0" w:rsidRDefault="00554C4E" w:rsidP="00FD2D07">
            <w:pPr>
              <w:pStyle w:val="StradaNormalDS"/>
              <w:spacing w:after="0"/>
              <w:jc w:val="center"/>
              <w:rPr>
                <w:b/>
                <w:bCs/>
                <w:color w:val="FFFFFF" w:themeColor="background1"/>
              </w:rPr>
            </w:pPr>
            <w:r w:rsidRPr="00E12CA0">
              <w:rPr>
                <w:b/>
                <w:bCs/>
                <w:color w:val="FFFFFF" w:themeColor="background1"/>
              </w:rPr>
              <w:t>Version</w:t>
            </w:r>
          </w:p>
        </w:tc>
        <w:tc>
          <w:tcPr>
            <w:tcW w:w="1516" w:type="dxa"/>
            <w:shd w:val="clear" w:color="auto" w:fill="003300"/>
            <w:vAlign w:val="center"/>
          </w:tcPr>
          <w:p w14:paraId="56130571" w14:textId="77777777" w:rsidR="00554C4E" w:rsidRPr="00E12CA0" w:rsidRDefault="00554C4E" w:rsidP="00FD2D07">
            <w:pPr>
              <w:pStyle w:val="StradaNormalDS"/>
              <w:spacing w:after="0"/>
              <w:jc w:val="center"/>
              <w:rPr>
                <w:b/>
                <w:bCs/>
                <w:color w:val="FFFFFF" w:themeColor="background1"/>
              </w:rPr>
            </w:pPr>
            <w:r w:rsidRPr="00E12CA0">
              <w:rPr>
                <w:b/>
                <w:bCs/>
                <w:color w:val="FFFFFF" w:themeColor="background1"/>
              </w:rPr>
              <w:t>Date</w:t>
            </w:r>
          </w:p>
        </w:tc>
        <w:tc>
          <w:tcPr>
            <w:tcW w:w="1159" w:type="dxa"/>
            <w:shd w:val="clear" w:color="auto" w:fill="003300"/>
          </w:tcPr>
          <w:p w14:paraId="34DBB03F" w14:textId="72D56372" w:rsidR="00554C4E" w:rsidRPr="00E12CA0" w:rsidRDefault="00554C4E" w:rsidP="00FD2D07">
            <w:pPr>
              <w:pStyle w:val="StradaNormalDS"/>
              <w:spacing w:after="0"/>
              <w:jc w:val="center"/>
              <w:rPr>
                <w:b/>
                <w:bCs/>
                <w:color w:val="FFFFFF" w:themeColor="background1"/>
              </w:rPr>
            </w:pPr>
            <w:r>
              <w:rPr>
                <w:b/>
                <w:bCs/>
                <w:color w:val="FFFFFF" w:themeColor="background1"/>
              </w:rPr>
              <w:t>Author</w:t>
            </w:r>
          </w:p>
        </w:tc>
        <w:tc>
          <w:tcPr>
            <w:tcW w:w="5457" w:type="dxa"/>
            <w:shd w:val="clear" w:color="auto" w:fill="003300"/>
            <w:vAlign w:val="center"/>
          </w:tcPr>
          <w:p w14:paraId="32C4A402" w14:textId="6E28F8BF" w:rsidR="00554C4E" w:rsidRPr="00E12CA0" w:rsidRDefault="00554C4E" w:rsidP="00FD2D07">
            <w:pPr>
              <w:pStyle w:val="StradaNormalDS"/>
              <w:spacing w:after="0"/>
              <w:jc w:val="center"/>
              <w:rPr>
                <w:b/>
                <w:bCs/>
                <w:color w:val="FFFFFF" w:themeColor="background1"/>
              </w:rPr>
            </w:pPr>
            <w:r w:rsidRPr="00E12CA0">
              <w:rPr>
                <w:b/>
                <w:bCs/>
                <w:color w:val="FFFFFF" w:themeColor="background1"/>
              </w:rPr>
              <w:t>Changes</w:t>
            </w:r>
          </w:p>
        </w:tc>
      </w:tr>
      <w:tr w:rsidR="00554C4E" w14:paraId="69472573" w14:textId="77777777" w:rsidTr="00A56EC7">
        <w:tc>
          <w:tcPr>
            <w:tcW w:w="914" w:type="dxa"/>
            <w:vAlign w:val="center"/>
          </w:tcPr>
          <w:p w14:paraId="440C8C21" w14:textId="77777777" w:rsidR="00554C4E" w:rsidRDefault="00554C4E" w:rsidP="00FD2D07">
            <w:pPr>
              <w:pStyle w:val="StradaNormalDS"/>
              <w:spacing w:after="0"/>
              <w:jc w:val="center"/>
            </w:pPr>
            <w:r>
              <w:t>1.0</w:t>
            </w:r>
          </w:p>
        </w:tc>
        <w:sdt>
          <w:sdtPr>
            <w:alias w:val="Publish Date"/>
            <w:tag w:val=""/>
            <w:id w:val="980189782"/>
            <w:placeholder>
              <w:docPart w:val="C26DF3A2FDA94EEFBAABA67D6271378F"/>
            </w:placeholder>
            <w:dataBinding w:prefixMappings="xmlns:ns0='http://schemas.microsoft.com/office/2006/coverPageProps' " w:xpath="/ns0:CoverPageProperties[1]/ns0:PublishDate[1]" w:storeItemID="{55AF091B-3C7A-41E3-B477-F2FDAA23CFDA}"/>
            <w:date w:fullDate="2025-05-13T00:00:00Z">
              <w:dateFormat w:val="dd/MM/yyyy"/>
              <w:lid w:val="en-GB"/>
              <w:storeMappedDataAs w:val="dateTime"/>
              <w:calendar w:val="gregorian"/>
            </w:date>
          </w:sdtPr>
          <w:sdtEndPr/>
          <w:sdtContent>
            <w:tc>
              <w:tcPr>
                <w:tcW w:w="1516" w:type="dxa"/>
                <w:vAlign w:val="center"/>
              </w:tcPr>
              <w:p w14:paraId="3068A86E" w14:textId="7FDF8D5F" w:rsidR="00554C4E" w:rsidRDefault="00574FCC" w:rsidP="00FD2D07">
                <w:pPr>
                  <w:pStyle w:val="StradaNormalDS"/>
                  <w:spacing w:after="0"/>
                  <w:jc w:val="center"/>
                </w:pPr>
                <w:r>
                  <w:rPr>
                    <w:lang w:val="en-GB"/>
                  </w:rPr>
                  <w:t>13/05/2025</w:t>
                </w:r>
              </w:p>
            </w:tc>
          </w:sdtContent>
        </w:sdt>
        <w:tc>
          <w:tcPr>
            <w:tcW w:w="1159" w:type="dxa"/>
          </w:tcPr>
          <w:p w14:paraId="42998405" w14:textId="77777777" w:rsidR="00554C4E" w:rsidRDefault="00554C4E" w:rsidP="00FD2D07">
            <w:pPr>
              <w:pStyle w:val="StradaNormalDS"/>
              <w:spacing w:after="0"/>
              <w:jc w:val="center"/>
            </w:pPr>
          </w:p>
        </w:tc>
        <w:tc>
          <w:tcPr>
            <w:tcW w:w="5457" w:type="dxa"/>
            <w:vAlign w:val="center"/>
          </w:tcPr>
          <w:p w14:paraId="3A1240A7" w14:textId="6B053A46" w:rsidR="00554C4E" w:rsidRDefault="00554C4E" w:rsidP="00FD2D07">
            <w:pPr>
              <w:pStyle w:val="StradaNormalDS"/>
              <w:spacing w:after="0"/>
              <w:jc w:val="center"/>
            </w:pPr>
          </w:p>
        </w:tc>
      </w:tr>
      <w:tr w:rsidR="00554C4E" w14:paraId="6831AD2F" w14:textId="77777777" w:rsidTr="00A56EC7">
        <w:tc>
          <w:tcPr>
            <w:tcW w:w="914" w:type="dxa"/>
            <w:vAlign w:val="center"/>
          </w:tcPr>
          <w:p w14:paraId="6974A45C" w14:textId="77777777" w:rsidR="00554C4E" w:rsidRDefault="00554C4E" w:rsidP="00FD2D07">
            <w:pPr>
              <w:pStyle w:val="StradaNormalDS"/>
              <w:spacing w:after="0"/>
              <w:jc w:val="center"/>
            </w:pPr>
          </w:p>
        </w:tc>
        <w:tc>
          <w:tcPr>
            <w:tcW w:w="1516" w:type="dxa"/>
            <w:vAlign w:val="center"/>
          </w:tcPr>
          <w:p w14:paraId="3AD259BB" w14:textId="77777777" w:rsidR="00554C4E" w:rsidRDefault="00554C4E" w:rsidP="00FD2D07">
            <w:pPr>
              <w:pStyle w:val="StradaNormalDS"/>
              <w:spacing w:after="0"/>
              <w:jc w:val="center"/>
            </w:pPr>
          </w:p>
        </w:tc>
        <w:tc>
          <w:tcPr>
            <w:tcW w:w="1159" w:type="dxa"/>
          </w:tcPr>
          <w:p w14:paraId="0EACD005" w14:textId="77777777" w:rsidR="00554C4E" w:rsidRDefault="00554C4E" w:rsidP="00FD2D07">
            <w:pPr>
              <w:pStyle w:val="StradaNormalDS"/>
              <w:spacing w:after="0"/>
              <w:jc w:val="center"/>
            </w:pPr>
          </w:p>
        </w:tc>
        <w:tc>
          <w:tcPr>
            <w:tcW w:w="5457" w:type="dxa"/>
            <w:vAlign w:val="center"/>
          </w:tcPr>
          <w:p w14:paraId="32C91B86" w14:textId="166A7F92" w:rsidR="00554C4E" w:rsidRDefault="00554C4E" w:rsidP="00FD2D07">
            <w:pPr>
              <w:pStyle w:val="StradaNormalDS"/>
              <w:spacing w:after="0"/>
              <w:jc w:val="center"/>
            </w:pPr>
          </w:p>
        </w:tc>
      </w:tr>
      <w:tr w:rsidR="00554C4E" w14:paraId="7A5924FC" w14:textId="77777777" w:rsidTr="00A56EC7">
        <w:tc>
          <w:tcPr>
            <w:tcW w:w="914" w:type="dxa"/>
            <w:vAlign w:val="center"/>
          </w:tcPr>
          <w:p w14:paraId="54CDC52E" w14:textId="77777777" w:rsidR="00554C4E" w:rsidRDefault="00554C4E" w:rsidP="00FD2D07">
            <w:pPr>
              <w:pStyle w:val="StradaNormalDS"/>
              <w:spacing w:after="0"/>
              <w:jc w:val="center"/>
            </w:pPr>
          </w:p>
        </w:tc>
        <w:tc>
          <w:tcPr>
            <w:tcW w:w="1516" w:type="dxa"/>
            <w:vAlign w:val="center"/>
          </w:tcPr>
          <w:p w14:paraId="75125F22" w14:textId="77777777" w:rsidR="00554C4E" w:rsidRDefault="00554C4E" w:rsidP="00FD2D07">
            <w:pPr>
              <w:pStyle w:val="StradaNormalDS"/>
              <w:spacing w:after="0"/>
              <w:jc w:val="center"/>
            </w:pPr>
          </w:p>
        </w:tc>
        <w:tc>
          <w:tcPr>
            <w:tcW w:w="1159" w:type="dxa"/>
          </w:tcPr>
          <w:p w14:paraId="3A5A59C3" w14:textId="77777777" w:rsidR="00554C4E" w:rsidRDefault="00554C4E" w:rsidP="00FD2D07">
            <w:pPr>
              <w:pStyle w:val="StradaNormalDS"/>
              <w:spacing w:after="0"/>
              <w:jc w:val="center"/>
            </w:pPr>
          </w:p>
        </w:tc>
        <w:tc>
          <w:tcPr>
            <w:tcW w:w="5457" w:type="dxa"/>
            <w:vAlign w:val="center"/>
          </w:tcPr>
          <w:p w14:paraId="5CD88AFE" w14:textId="16B50A57" w:rsidR="00554C4E" w:rsidRDefault="00554C4E" w:rsidP="00FD2D07">
            <w:pPr>
              <w:pStyle w:val="StradaNormalDS"/>
              <w:spacing w:after="0"/>
              <w:jc w:val="center"/>
            </w:pPr>
          </w:p>
        </w:tc>
      </w:tr>
      <w:bookmarkEnd w:id="6"/>
    </w:tbl>
    <w:p w14:paraId="48ECDB45" w14:textId="77777777" w:rsidR="00554C4E" w:rsidRDefault="00554C4E"/>
    <w:p w14:paraId="403A7015" w14:textId="080420B7" w:rsidR="00D33C43" w:rsidRDefault="00D33C43" w:rsidP="00D33C43">
      <w:pPr>
        <w:pStyle w:val="StradaHeading2"/>
      </w:pPr>
      <w:r>
        <w:t>Transport Info</w:t>
      </w:r>
      <w:bookmarkEnd w:id="7"/>
    </w:p>
    <w:tbl>
      <w:tblPr>
        <w:tblStyle w:val="TableGrid"/>
        <w:tblW w:w="0" w:type="auto"/>
        <w:tblCellMar>
          <w:left w:w="0" w:type="dxa"/>
          <w:right w:w="0" w:type="dxa"/>
        </w:tblCellMar>
        <w:tblLook w:val="04A0" w:firstRow="1" w:lastRow="0" w:firstColumn="1" w:lastColumn="0" w:noHBand="0" w:noVBand="1"/>
      </w:tblPr>
      <w:tblGrid>
        <w:gridCol w:w="988"/>
        <w:gridCol w:w="1559"/>
        <w:gridCol w:w="6469"/>
      </w:tblGrid>
      <w:tr w:rsidR="00D33C43" w14:paraId="1EC8441A" w14:textId="77777777" w:rsidTr="002111F6">
        <w:tc>
          <w:tcPr>
            <w:tcW w:w="988" w:type="dxa"/>
            <w:shd w:val="clear" w:color="auto" w:fill="003300"/>
            <w:vAlign w:val="center"/>
          </w:tcPr>
          <w:p w14:paraId="3224DDF3" w14:textId="70946091" w:rsidR="00D33C43" w:rsidRPr="00E12CA0" w:rsidRDefault="00D33C43" w:rsidP="002111F6">
            <w:pPr>
              <w:pStyle w:val="StradaNormalDS"/>
              <w:spacing w:after="0"/>
              <w:jc w:val="center"/>
              <w:rPr>
                <w:b/>
                <w:bCs/>
                <w:color w:val="FFFFFF" w:themeColor="background1"/>
              </w:rPr>
            </w:pPr>
            <w:r>
              <w:rPr>
                <w:b/>
                <w:bCs/>
                <w:color w:val="FFFFFF" w:themeColor="background1"/>
              </w:rPr>
              <w:t>RT</w:t>
            </w:r>
          </w:p>
        </w:tc>
        <w:tc>
          <w:tcPr>
            <w:tcW w:w="1559" w:type="dxa"/>
            <w:shd w:val="clear" w:color="auto" w:fill="003300"/>
            <w:vAlign w:val="center"/>
          </w:tcPr>
          <w:p w14:paraId="4B63888C" w14:textId="2C1FB092" w:rsidR="00D33C43" w:rsidRPr="00E12CA0" w:rsidRDefault="00D33C43" w:rsidP="002111F6">
            <w:pPr>
              <w:pStyle w:val="StradaNormalDS"/>
              <w:spacing w:after="0"/>
              <w:jc w:val="center"/>
              <w:rPr>
                <w:b/>
                <w:bCs/>
                <w:color w:val="FFFFFF" w:themeColor="background1"/>
              </w:rPr>
            </w:pPr>
            <w:r>
              <w:rPr>
                <w:b/>
                <w:bCs/>
                <w:color w:val="FFFFFF" w:themeColor="background1"/>
              </w:rPr>
              <w:t>Transports</w:t>
            </w:r>
          </w:p>
        </w:tc>
        <w:tc>
          <w:tcPr>
            <w:tcW w:w="6469" w:type="dxa"/>
            <w:shd w:val="clear" w:color="auto" w:fill="003300"/>
            <w:vAlign w:val="center"/>
          </w:tcPr>
          <w:p w14:paraId="447A3176" w14:textId="2CA757C5" w:rsidR="00D33C43" w:rsidRPr="00E12CA0" w:rsidRDefault="00D33C43" w:rsidP="002111F6">
            <w:pPr>
              <w:pStyle w:val="StradaNormalDS"/>
              <w:spacing w:after="0"/>
              <w:jc w:val="center"/>
              <w:rPr>
                <w:b/>
                <w:bCs/>
                <w:color w:val="FFFFFF" w:themeColor="background1"/>
              </w:rPr>
            </w:pPr>
            <w:r>
              <w:rPr>
                <w:b/>
                <w:bCs/>
                <w:color w:val="FFFFFF" w:themeColor="background1"/>
              </w:rPr>
              <w:t>Comments</w:t>
            </w:r>
          </w:p>
        </w:tc>
      </w:tr>
      <w:tr w:rsidR="00D33C43" w14:paraId="4FD866C1" w14:textId="77777777" w:rsidTr="002111F6">
        <w:tc>
          <w:tcPr>
            <w:tcW w:w="988" w:type="dxa"/>
            <w:vAlign w:val="center"/>
          </w:tcPr>
          <w:p w14:paraId="03E950D2" w14:textId="7243A7E6" w:rsidR="00D33C43" w:rsidRDefault="00D33C43" w:rsidP="002111F6">
            <w:pPr>
              <w:pStyle w:val="StradaNormalDS"/>
              <w:spacing w:after="0"/>
              <w:jc w:val="center"/>
            </w:pPr>
          </w:p>
        </w:tc>
        <w:tc>
          <w:tcPr>
            <w:tcW w:w="1559" w:type="dxa"/>
            <w:vAlign w:val="center"/>
          </w:tcPr>
          <w:p w14:paraId="28CE44AF" w14:textId="021ACFCA" w:rsidR="00D33C43" w:rsidRDefault="00D33C43" w:rsidP="002111F6">
            <w:pPr>
              <w:pStyle w:val="StradaNormalDS"/>
              <w:spacing w:after="0"/>
              <w:jc w:val="center"/>
            </w:pPr>
          </w:p>
        </w:tc>
        <w:tc>
          <w:tcPr>
            <w:tcW w:w="6469" w:type="dxa"/>
            <w:vAlign w:val="center"/>
          </w:tcPr>
          <w:p w14:paraId="0C2DB07D" w14:textId="77777777" w:rsidR="00D33C43" w:rsidRDefault="00D33C43" w:rsidP="002111F6">
            <w:pPr>
              <w:pStyle w:val="StradaNormalDS"/>
              <w:spacing w:after="0"/>
              <w:jc w:val="center"/>
            </w:pPr>
          </w:p>
        </w:tc>
      </w:tr>
      <w:tr w:rsidR="00D33C43" w14:paraId="2BFF70C5" w14:textId="77777777" w:rsidTr="002111F6">
        <w:tc>
          <w:tcPr>
            <w:tcW w:w="988" w:type="dxa"/>
            <w:vAlign w:val="center"/>
          </w:tcPr>
          <w:p w14:paraId="3BEACE8F" w14:textId="77777777" w:rsidR="00D33C43" w:rsidRDefault="00D33C43" w:rsidP="002111F6">
            <w:pPr>
              <w:pStyle w:val="StradaNormalDS"/>
              <w:spacing w:after="0"/>
              <w:jc w:val="center"/>
            </w:pPr>
          </w:p>
        </w:tc>
        <w:tc>
          <w:tcPr>
            <w:tcW w:w="1559" w:type="dxa"/>
            <w:vAlign w:val="center"/>
          </w:tcPr>
          <w:p w14:paraId="3A0312A0" w14:textId="77777777" w:rsidR="00D33C43" w:rsidRDefault="00D33C43" w:rsidP="002111F6">
            <w:pPr>
              <w:pStyle w:val="StradaNormalDS"/>
              <w:spacing w:after="0"/>
              <w:jc w:val="center"/>
            </w:pPr>
          </w:p>
        </w:tc>
        <w:tc>
          <w:tcPr>
            <w:tcW w:w="6469" w:type="dxa"/>
            <w:vAlign w:val="center"/>
          </w:tcPr>
          <w:p w14:paraId="22EE5354" w14:textId="77777777" w:rsidR="00D33C43" w:rsidRDefault="00D33C43" w:rsidP="002111F6">
            <w:pPr>
              <w:pStyle w:val="StradaNormalDS"/>
              <w:spacing w:after="0"/>
              <w:jc w:val="center"/>
            </w:pPr>
          </w:p>
        </w:tc>
      </w:tr>
      <w:tr w:rsidR="00D33C43" w14:paraId="2D334593" w14:textId="77777777" w:rsidTr="002111F6">
        <w:tc>
          <w:tcPr>
            <w:tcW w:w="988" w:type="dxa"/>
            <w:vAlign w:val="center"/>
          </w:tcPr>
          <w:p w14:paraId="0195F256" w14:textId="77777777" w:rsidR="00D33C43" w:rsidRDefault="00D33C43" w:rsidP="002111F6">
            <w:pPr>
              <w:pStyle w:val="StradaNormalDS"/>
              <w:spacing w:after="0"/>
              <w:jc w:val="center"/>
            </w:pPr>
          </w:p>
        </w:tc>
        <w:tc>
          <w:tcPr>
            <w:tcW w:w="1559" w:type="dxa"/>
            <w:vAlign w:val="center"/>
          </w:tcPr>
          <w:p w14:paraId="707E8CA1" w14:textId="77777777" w:rsidR="00D33C43" w:rsidRDefault="00D33C43" w:rsidP="002111F6">
            <w:pPr>
              <w:pStyle w:val="StradaNormalDS"/>
              <w:spacing w:after="0"/>
              <w:jc w:val="center"/>
            </w:pPr>
          </w:p>
        </w:tc>
        <w:tc>
          <w:tcPr>
            <w:tcW w:w="6469" w:type="dxa"/>
            <w:vAlign w:val="center"/>
          </w:tcPr>
          <w:p w14:paraId="41E5EFF4" w14:textId="77777777" w:rsidR="00D33C43" w:rsidRDefault="00D33C43" w:rsidP="002111F6">
            <w:pPr>
              <w:pStyle w:val="StradaNormalDS"/>
              <w:spacing w:after="0"/>
              <w:jc w:val="center"/>
            </w:pPr>
          </w:p>
        </w:tc>
      </w:tr>
    </w:tbl>
    <w:p w14:paraId="2ACCF9A4" w14:textId="72297BB2" w:rsidR="00B87CD2" w:rsidRPr="00B87CD2" w:rsidRDefault="00DE224A" w:rsidP="00DE224A">
      <w:pPr>
        <w:pStyle w:val="StradaHeading1"/>
        <w:numPr>
          <w:ilvl w:val="0"/>
          <w:numId w:val="18"/>
        </w:numPr>
      </w:pPr>
      <w:bookmarkStart w:id="8" w:name="_Toc179991473"/>
      <w:r>
        <w:lastRenderedPageBreak/>
        <w:t>Introduction</w:t>
      </w:r>
      <w:bookmarkEnd w:id="8"/>
      <w:r w:rsidR="00452E40">
        <w:t xml:space="preserve"> </w:t>
      </w:r>
    </w:p>
    <w:p w14:paraId="38E56208" w14:textId="4C757CEC" w:rsidR="00830D88" w:rsidRDefault="00DE224A" w:rsidP="00830D88">
      <w:pPr>
        <w:pStyle w:val="StradaNormalDS"/>
      </w:pPr>
      <w:r w:rsidRPr="00DE224A">
        <w:t>Brief functional description of the work package.</w:t>
      </w:r>
    </w:p>
    <w:p w14:paraId="5FA44E63" w14:textId="77777777" w:rsidR="00351CC0" w:rsidRDefault="00351CC0" w:rsidP="00830D88">
      <w:pPr>
        <w:pStyle w:val="StradaNormalDS"/>
      </w:pPr>
    </w:p>
    <w:p w14:paraId="2B2CBA95" w14:textId="77777777" w:rsidR="00351CC0" w:rsidRDefault="00351CC0" w:rsidP="00830D88">
      <w:pPr>
        <w:pStyle w:val="StradaNormalDS"/>
      </w:pPr>
    </w:p>
    <w:p w14:paraId="2ECD437F" w14:textId="3BC2DC94" w:rsidR="00351CC0" w:rsidRPr="00B87CD2" w:rsidRDefault="00351CC0" w:rsidP="00351CC0">
      <w:pPr>
        <w:pStyle w:val="StradaHeading1"/>
        <w:numPr>
          <w:ilvl w:val="0"/>
          <w:numId w:val="18"/>
        </w:numPr>
      </w:pPr>
      <w:bookmarkStart w:id="9" w:name="_Toc179991474"/>
      <w:r>
        <w:lastRenderedPageBreak/>
        <w:t>Functional Design</w:t>
      </w:r>
      <w:bookmarkEnd w:id="9"/>
      <w:r>
        <w:t xml:space="preserve"> </w:t>
      </w:r>
    </w:p>
    <w:p w14:paraId="13C8276E" w14:textId="61FC24DB" w:rsidR="00351CC0" w:rsidRDefault="000D1D6C" w:rsidP="00830D88">
      <w:pPr>
        <w:pStyle w:val="StradaNormalDS"/>
      </w:pPr>
      <w:r>
        <w:t xml:space="preserve">In this section you should include the details or the reference to the functional document </w:t>
      </w:r>
      <w:r w:rsidR="008501A0">
        <w:t>(Questionnaire, BBP, etc) with the requirements being implemented in this work package</w:t>
      </w:r>
      <w:r w:rsidRPr="00DE224A">
        <w:t>.</w:t>
      </w:r>
    </w:p>
    <w:p w14:paraId="206FDEE5" w14:textId="77777777" w:rsidR="00FB174F" w:rsidRDefault="00FB174F" w:rsidP="00830D88">
      <w:pPr>
        <w:pStyle w:val="StradaNormalDS"/>
      </w:pPr>
    </w:p>
    <w:p w14:paraId="28404BC5" w14:textId="77777777" w:rsidR="00FB174F" w:rsidRPr="00830D88" w:rsidRDefault="00FB174F" w:rsidP="00830D88">
      <w:pPr>
        <w:pStyle w:val="StradaNormalDS"/>
      </w:pPr>
    </w:p>
    <w:p w14:paraId="7C3B2E75" w14:textId="6FE70BA9" w:rsidR="00DE224A" w:rsidRPr="00B87CD2" w:rsidRDefault="00DE224A" w:rsidP="00351CC0">
      <w:pPr>
        <w:pStyle w:val="StradaHeading1"/>
        <w:numPr>
          <w:ilvl w:val="0"/>
          <w:numId w:val="18"/>
        </w:numPr>
      </w:pPr>
      <w:bookmarkStart w:id="10" w:name="_Toc179991475"/>
      <w:bookmarkStart w:id="11" w:name="_Hlk74301169"/>
      <w:r>
        <w:lastRenderedPageBreak/>
        <w:t>Solution Details</w:t>
      </w:r>
      <w:bookmarkEnd w:id="10"/>
      <w:r>
        <w:t xml:space="preserve"> </w:t>
      </w:r>
    </w:p>
    <w:p w14:paraId="52EEB056" w14:textId="77777777" w:rsidR="008A6BE3" w:rsidRDefault="008A6BE3" w:rsidP="008A6BE3">
      <w:pPr>
        <w:pStyle w:val="StradaNormalDS"/>
      </w:pPr>
    </w:p>
    <w:p w14:paraId="0B12E486" w14:textId="77777777" w:rsidR="00EC4DCF" w:rsidRDefault="00EC4DCF" w:rsidP="008A6BE3">
      <w:pPr>
        <w:pStyle w:val="StradaNormalDS"/>
      </w:pPr>
    </w:p>
    <w:p w14:paraId="149233AC" w14:textId="77777777" w:rsidR="00EC4DCF" w:rsidRDefault="00EC4DCF" w:rsidP="008A6BE3">
      <w:pPr>
        <w:pStyle w:val="StradaNormalDS"/>
      </w:pPr>
    </w:p>
    <w:p w14:paraId="523F3919" w14:textId="6ED5A119" w:rsidR="00B230B1" w:rsidRDefault="00B230B1" w:rsidP="008A6BE3">
      <w:pPr>
        <w:pStyle w:val="StradaNormalDS"/>
      </w:pPr>
      <w:r>
        <w:t xml:space="preserve">3.1 Map Hourly Rate </w:t>
      </w:r>
    </w:p>
    <w:p w14:paraId="5630D34E" w14:textId="76F762C9" w:rsidR="00B230B1" w:rsidRDefault="00B230B1" w:rsidP="008A6BE3">
      <w:pPr>
        <w:pStyle w:val="StradaNormalDS"/>
      </w:pPr>
      <w:r>
        <w:t>SPRO</w:t>
      </w:r>
    </w:p>
    <w:p w14:paraId="321E7788" w14:textId="5D45334B" w:rsidR="00EE35E0" w:rsidRDefault="00B0467D" w:rsidP="008A6BE3">
      <w:pPr>
        <w:pStyle w:val="StradaNormalDS"/>
      </w:pPr>
      <w:r w:rsidRPr="00B0467D">
        <w:rPr>
          <w:noProof/>
        </w:rPr>
        <w:drawing>
          <wp:inline distT="0" distB="0" distL="0" distR="0" wp14:anchorId="42CDAAD3" wp14:editId="295C3D64">
            <wp:extent cx="5731510" cy="902335"/>
            <wp:effectExtent l="0" t="0" r="2540" b="0"/>
            <wp:docPr id="5596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43" name=""/>
                    <pic:cNvPicPr/>
                  </pic:nvPicPr>
                  <pic:blipFill>
                    <a:blip r:embed="rId21"/>
                    <a:stretch>
                      <a:fillRect/>
                    </a:stretch>
                  </pic:blipFill>
                  <pic:spPr>
                    <a:xfrm>
                      <a:off x="0" y="0"/>
                      <a:ext cx="5731510" cy="902335"/>
                    </a:xfrm>
                    <a:prstGeom prst="rect">
                      <a:avLst/>
                    </a:prstGeom>
                  </pic:spPr>
                </pic:pic>
              </a:graphicData>
            </a:graphic>
          </wp:inline>
        </w:drawing>
      </w:r>
    </w:p>
    <w:p w14:paraId="7628ACD8" w14:textId="729A467C" w:rsidR="00EE35E0" w:rsidRDefault="00EE35E0" w:rsidP="008A6BE3">
      <w:pPr>
        <w:pStyle w:val="StradaNormalDS"/>
      </w:pPr>
    </w:p>
    <w:p w14:paraId="500A46D3" w14:textId="238EF3AB" w:rsidR="00E83A52" w:rsidRDefault="00E83A52" w:rsidP="008A6BE3">
      <w:pPr>
        <w:pStyle w:val="StradaNormalDS"/>
      </w:pPr>
      <w:r w:rsidRPr="00E83A52">
        <w:rPr>
          <w:noProof/>
        </w:rPr>
        <w:drawing>
          <wp:inline distT="0" distB="0" distL="0" distR="0" wp14:anchorId="72F4C626" wp14:editId="650E2F2C">
            <wp:extent cx="2914650" cy="1338750"/>
            <wp:effectExtent l="0" t="0" r="0" b="0"/>
            <wp:docPr id="103956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65978" name=""/>
                    <pic:cNvPicPr/>
                  </pic:nvPicPr>
                  <pic:blipFill>
                    <a:blip r:embed="rId22"/>
                    <a:stretch>
                      <a:fillRect/>
                    </a:stretch>
                  </pic:blipFill>
                  <pic:spPr>
                    <a:xfrm>
                      <a:off x="0" y="0"/>
                      <a:ext cx="2917365" cy="1339997"/>
                    </a:xfrm>
                    <a:prstGeom prst="rect">
                      <a:avLst/>
                    </a:prstGeom>
                  </pic:spPr>
                </pic:pic>
              </a:graphicData>
            </a:graphic>
          </wp:inline>
        </w:drawing>
      </w:r>
      <w:r w:rsidRPr="00EE35E0">
        <w:rPr>
          <w:noProof/>
        </w:rPr>
        <w:drawing>
          <wp:inline distT="0" distB="0" distL="0" distR="0" wp14:anchorId="3E269AE6" wp14:editId="6BBE8DF7">
            <wp:extent cx="5731510" cy="1285240"/>
            <wp:effectExtent l="0" t="0" r="2540" b="0"/>
            <wp:docPr id="173875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56073" name=""/>
                    <pic:cNvPicPr/>
                  </pic:nvPicPr>
                  <pic:blipFill>
                    <a:blip r:embed="rId23"/>
                    <a:stretch>
                      <a:fillRect/>
                    </a:stretch>
                  </pic:blipFill>
                  <pic:spPr>
                    <a:xfrm>
                      <a:off x="0" y="0"/>
                      <a:ext cx="5731510" cy="1285240"/>
                    </a:xfrm>
                    <a:prstGeom prst="rect">
                      <a:avLst/>
                    </a:prstGeom>
                  </pic:spPr>
                </pic:pic>
              </a:graphicData>
            </a:graphic>
          </wp:inline>
        </w:drawing>
      </w:r>
    </w:p>
    <w:p w14:paraId="2F9E71EF" w14:textId="77777777" w:rsidR="00EC4DCF" w:rsidRDefault="00EC4DCF" w:rsidP="008A6BE3">
      <w:pPr>
        <w:pStyle w:val="StradaNormalDS"/>
      </w:pPr>
    </w:p>
    <w:p w14:paraId="5C0CDE2B" w14:textId="77777777" w:rsidR="00EC4DCF" w:rsidRDefault="00EC4DCF" w:rsidP="008A6BE3">
      <w:pPr>
        <w:pStyle w:val="StradaNormalDS"/>
      </w:pPr>
    </w:p>
    <w:p w14:paraId="37EC7A66" w14:textId="77777777" w:rsidR="00EC4DCF" w:rsidRDefault="00EC4DCF" w:rsidP="008A6BE3">
      <w:pPr>
        <w:pStyle w:val="StradaNormalDS"/>
      </w:pPr>
    </w:p>
    <w:p w14:paraId="26BB40A8" w14:textId="77777777" w:rsidR="00EC4DCF" w:rsidRDefault="00EC4DCF" w:rsidP="008A6BE3">
      <w:pPr>
        <w:pStyle w:val="StradaNormalDS"/>
      </w:pPr>
    </w:p>
    <w:p w14:paraId="033075CF" w14:textId="77777777" w:rsidR="00EC4DCF" w:rsidRDefault="00EC4DCF" w:rsidP="008A6BE3">
      <w:pPr>
        <w:pStyle w:val="StradaNormalDS"/>
      </w:pPr>
    </w:p>
    <w:p w14:paraId="50FD35C3" w14:textId="77777777" w:rsidR="00EC4DCF" w:rsidRDefault="00EC4DCF" w:rsidP="008A6BE3">
      <w:pPr>
        <w:pStyle w:val="StradaNormalDS"/>
      </w:pPr>
    </w:p>
    <w:p w14:paraId="4D5825DC" w14:textId="77777777" w:rsidR="00EC4DCF" w:rsidRDefault="00EC4DCF" w:rsidP="008A6BE3">
      <w:pPr>
        <w:pStyle w:val="StradaNormalDS"/>
      </w:pPr>
    </w:p>
    <w:p w14:paraId="32B0E99D" w14:textId="77777777" w:rsidR="00EC4DCF" w:rsidRDefault="00EC4DCF" w:rsidP="008A6BE3">
      <w:pPr>
        <w:pStyle w:val="StradaNormalDS"/>
      </w:pPr>
    </w:p>
    <w:p w14:paraId="1B860B96" w14:textId="77777777" w:rsidR="00EC4DCF" w:rsidRDefault="00EC4DCF" w:rsidP="008A6BE3">
      <w:pPr>
        <w:pStyle w:val="StradaNormalDS"/>
      </w:pPr>
    </w:p>
    <w:p w14:paraId="07FB67F6" w14:textId="007741A7" w:rsidR="00B230B1" w:rsidRDefault="00EC4DCF" w:rsidP="008A6BE3">
      <w:pPr>
        <w:pStyle w:val="StradaNormalDS"/>
      </w:pPr>
      <w:r>
        <w:lastRenderedPageBreak/>
        <w:t>Creation of the Rule</w:t>
      </w:r>
    </w:p>
    <w:p w14:paraId="12685EBE" w14:textId="22CA7739" w:rsidR="00EC4DCF" w:rsidRDefault="001666B6" w:rsidP="008A6BE3">
      <w:pPr>
        <w:pStyle w:val="StradaNormalDS"/>
      </w:pPr>
      <w:r w:rsidRPr="001666B6">
        <w:drawing>
          <wp:inline distT="0" distB="0" distL="0" distR="0" wp14:anchorId="4C4C87F1" wp14:editId="2F081845">
            <wp:extent cx="3429479" cy="3381847"/>
            <wp:effectExtent l="0" t="0" r="0" b="9525"/>
            <wp:docPr id="96486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3861" name=""/>
                    <pic:cNvPicPr/>
                  </pic:nvPicPr>
                  <pic:blipFill>
                    <a:blip r:embed="rId24"/>
                    <a:stretch>
                      <a:fillRect/>
                    </a:stretch>
                  </pic:blipFill>
                  <pic:spPr>
                    <a:xfrm>
                      <a:off x="0" y="0"/>
                      <a:ext cx="3429479" cy="3381847"/>
                    </a:xfrm>
                    <a:prstGeom prst="rect">
                      <a:avLst/>
                    </a:prstGeom>
                  </pic:spPr>
                </pic:pic>
              </a:graphicData>
            </a:graphic>
          </wp:inline>
        </w:drawing>
      </w:r>
    </w:p>
    <w:p w14:paraId="2C2BD5B3" w14:textId="212F0F02" w:rsidR="00EC4DCF" w:rsidRDefault="00EC4DCF" w:rsidP="008A6BE3">
      <w:pPr>
        <w:pStyle w:val="StradaNormalDS"/>
      </w:pPr>
      <w:r>
        <w:t>Introduction of the rule in the PY Schema</w:t>
      </w:r>
    </w:p>
    <w:p w14:paraId="5DA4B797" w14:textId="57919461" w:rsidR="00EC4DCF" w:rsidRDefault="00AB3424" w:rsidP="008A6BE3">
      <w:pPr>
        <w:pStyle w:val="StradaNormalDS"/>
      </w:pPr>
      <w:r w:rsidRPr="00AB3424">
        <w:drawing>
          <wp:inline distT="0" distB="0" distL="0" distR="0" wp14:anchorId="06F62E20" wp14:editId="2D542FC8">
            <wp:extent cx="5353797" cy="2924583"/>
            <wp:effectExtent l="0" t="0" r="0" b="9525"/>
            <wp:docPr id="52272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25257" name=""/>
                    <pic:cNvPicPr/>
                  </pic:nvPicPr>
                  <pic:blipFill>
                    <a:blip r:embed="rId25"/>
                    <a:stretch>
                      <a:fillRect/>
                    </a:stretch>
                  </pic:blipFill>
                  <pic:spPr>
                    <a:xfrm>
                      <a:off x="0" y="0"/>
                      <a:ext cx="5353797" cy="2924583"/>
                    </a:xfrm>
                    <a:prstGeom prst="rect">
                      <a:avLst/>
                    </a:prstGeom>
                  </pic:spPr>
                </pic:pic>
              </a:graphicData>
            </a:graphic>
          </wp:inline>
        </w:drawing>
      </w:r>
    </w:p>
    <w:p w14:paraId="79D0621E" w14:textId="77777777" w:rsidR="00F70352" w:rsidRDefault="00F70352" w:rsidP="008A6BE3">
      <w:pPr>
        <w:pStyle w:val="StradaNormalDS"/>
      </w:pPr>
    </w:p>
    <w:p w14:paraId="6EE0EED5" w14:textId="77777777" w:rsidR="00F70352" w:rsidRDefault="00F70352" w:rsidP="008A6BE3">
      <w:pPr>
        <w:pStyle w:val="StradaNormalDS"/>
      </w:pPr>
    </w:p>
    <w:p w14:paraId="5B8E7D5B" w14:textId="77777777" w:rsidR="00F70352" w:rsidRDefault="00F70352" w:rsidP="008A6BE3">
      <w:pPr>
        <w:pStyle w:val="StradaNormalDS"/>
      </w:pPr>
    </w:p>
    <w:p w14:paraId="3D1CDAAC" w14:textId="77777777" w:rsidR="00F70352" w:rsidRDefault="00F70352" w:rsidP="008A6BE3">
      <w:pPr>
        <w:pStyle w:val="StradaNormalDS"/>
      </w:pPr>
    </w:p>
    <w:p w14:paraId="2132DA92" w14:textId="77777777" w:rsidR="00F70352" w:rsidRDefault="00F70352" w:rsidP="008A6BE3">
      <w:pPr>
        <w:pStyle w:val="StradaNormalDS"/>
      </w:pPr>
    </w:p>
    <w:p w14:paraId="5BE0781B" w14:textId="77777777" w:rsidR="00F70352" w:rsidRDefault="00F70352" w:rsidP="008A6BE3">
      <w:pPr>
        <w:pStyle w:val="StradaNormalDS"/>
      </w:pPr>
    </w:p>
    <w:p w14:paraId="3DAC171F" w14:textId="7A4048C4" w:rsidR="00F70352" w:rsidRDefault="00F70352" w:rsidP="008A6BE3">
      <w:pPr>
        <w:pStyle w:val="StradaNormalDS"/>
      </w:pPr>
      <w:r>
        <w:t>T511K</w:t>
      </w:r>
    </w:p>
    <w:p w14:paraId="6C6C7BD6" w14:textId="1C211DA3" w:rsidR="00F70352" w:rsidRDefault="00F70352" w:rsidP="008A6BE3">
      <w:pPr>
        <w:pStyle w:val="StradaNormalDS"/>
      </w:pPr>
      <w:r w:rsidRPr="00F70352">
        <w:drawing>
          <wp:inline distT="0" distB="0" distL="0" distR="0" wp14:anchorId="3D7ABDFF" wp14:editId="56A30C46">
            <wp:extent cx="5731510" cy="1572895"/>
            <wp:effectExtent l="0" t="0" r="2540" b="8255"/>
            <wp:docPr id="734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49" name=""/>
                    <pic:cNvPicPr/>
                  </pic:nvPicPr>
                  <pic:blipFill>
                    <a:blip r:embed="rId26"/>
                    <a:stretch>
                      <a:fillRect/>
                    </a:stretch>
                  </pic:blipFill>
                  <pic:spPr>
                    <a:xfrm>
                      <a:off x="0" y="0"/>
                      <a:ext cx="5731510" cy="1572895"/>
                    </a:xfrm>
                    <a:prstGeom prst="rect">
                      <a:avLst/>
                    </a:prstGeom>
                  </pic:spPr>
                </pic:pic>
              </a:graphicData>
            </a:graphic>
          </wp:inline>
        </w:drawing>
      </w:r>
    </w:p>
    <w:bookmarkEnd w:id="11"/>
    <w:p w14:paraId="29EFAE82" w14:textId="77777777" w:rsidR="00FB3B73" w:rsidRPr="00FB3B73" w:rsidRDefault="00A11F0D" w:rsidP="00FB3B73">
      <w:pPr>
        <w:pStyle w:val="StradaAboutStradaSolutions"/>
      </w:pPr>
      <w:r w:rsidRPr="00394789">
        <w:lastRenderedPageBreak/>
        <w:t xml:space="preserve">About </w:t>
      </w:r>
      <w:r w:rsidR="003E6875">
        <w:t>Strada</w:t>
      </w:r>
    </w:p>
    <w:p w14:paraId="6B066DD7" w14:textId="77777777" w:rsidR="00FB3B73" w:rsidRDefault="00343FC0" w:rsidP="00FB3B73">
      <w:pPr>
        <w:pStyle w:val="StradaNormalDS"/>
      </w:pPr>
      <w:r w:rsidRPr="00343FC0">
        <w:t>Strada is a technology-enabled, people powered company committed to delivering world-class payroll, human capital management, and financial management solutions to organizations globally. With a team of more than 8,000 experts, Strada blends leading-edge technology with human ingenuity to help businesses across the globe design and deliver at scale. Supporting over 1,400 customers in 33 countries, Strada partners with customers at every stage of their journey, to help drive their vision forward</w:t>
      </w:r>
      <w:r w:rsidR="00FB3B73" w:rsidRPr="00FB3B73">
        <w:t>.</w:t>
      </w:r>
    </w:p>
    <w:p w14:paraId="70B0CF48" w14:textId="77777777" w:rsidR="006A27E6" w:rsidRPr="006A27E6" w:rsidRDefault="006A27E6" w:rsidP="00824BCF">
      <w:pPr>
        <w:pStyle w:val="StradaHeading9"/>
      </w:pPr>
    </w:p>
    <w:sectPr w:rsidR="006A27E6" w:rsidRPr="006A27E6" w:rsidSect="002311DE">
      <w:headerReference w:type="default" r:id="rId27"/>
      <w:footerReference w:type="default" r:id="rId28"/>
      <w:type w:val="continuous"/>
      <w:pgSz w:w="11906" w:h="16838" w:code="9"/>
      <w:pgMar w:top="1440" w:right="1440" w:bottom="1440" w:left="1440" w:header="72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76CB" w14:textId="77777777" w:rsidR="00D57872" w:rsidRDefault="00D57872" w:rsidP="00632E72">
      <w:pPr>
        <w:spacing w:line="240" w:lineRule="auto"/>
      </w:pPr>
      <w:r>
        <w:separator/>
      </w:r>
    </w:p>
    <w:p w14:paraId="32882250" w14:textId="77777777" w:rsidR="00D57872" w:rsidRDefault="00D57872"/>
    <w:p w14:paraId="2B99255D" w14:textId="77777777" w:rsidR="00D57872" w:rsidRDefault="00D57872"/>
    <w:p w14:paraId="2D3B3382" w14:textId="77777777" w:rsidR="00D57872" w:rsidRDefault="00D57872"/>
    <w:p w14:paraId="5333CA15" w14:textId="77777777" w:rsidR="00D57872" w:rsidRDefault="00D57872"/>
    <w:p w14:paraId="04DC68E4" w14:textId="77777777" w:rsidR="00D57872" w:rsidRDefault="00D57872"/>
    <w:p w14:paraId="16B09D77" w14:textId="77777777" w:rsidR="00D57872" w:rsidRDefault="00D57872"/>
    <w:p w14:paraId="10959F45" w14:textId="77777777" w:rsidR="00D57872" w:rsidRDefault="00D57872"/>
    <w:p w14:paraId="570BE704" w14:textId="77777777" w:rsidR="00D57872" w:rsidRDefault="00D57872"/>
    <w:p w14:paraId="7EAA7332" w14:textId="77777777" w:rsidR="00D57872" w:rsidRDefault="00D57872"/>
    <w:p w14:paraId="6C1230D5" w14:textId="77777777" w:rsidR="00D57872" w:rsidRDefault="00D57872"/>
    <w:p w14:paraId="10E85C55" w14:textId="77777777" w:rsidR="00D57872" w:rsidRDefault="00D57872"/>
  </w:endnote>
  <w:endnote w:type="continuationSeparator" w:id="0">
    <w:p w14:paraId="33CF78A4" w14:textId="77777777" w:rsidR="00D57872" w:rsidRDefault="00D57872" w:rsidP="00632E72">
      <w:pPr>
        <w:spacing w:line="240" w:lineRule="auto"/>
      </w:pPr>
      <w:r>
        <w:continuationSeparator/>
      </w:r>
    </w:p>
    <w:p w14:paraId="3953F96E" w14:textId="77777777" w:rsidR="00D57872" w:rsidRDefault="00D57872"/>
    <w:p w14:paraId="6594C03C" w14:textId="77777777" w:rsidR="00D57872" w:rsidRDefault="00D57872"/>
    <w:p w14:paraId="169F9E62" w14:textId="77777777" w:rsidR="00D57872" w:rsidRDefault="00D57872"/>
    <w:p w14:paraId="048BCE40" w14:textId="77777777" w:rsidR="00D57872" w:rsidRDefault="00D57872"/>
    <w:p w14:paraId="02742D05" w14:textId="77777777" w:rsidR="00D57872" w:rsidRDefault="00D57872"/>
    <w:p w14:paraId="3DEFBC08" w14:textId="77777777" w:rsidR="00D57872" w:rsidRDefault="00D57872"/>
    <w:p w14:paraId="310D66FC" w14:textId="77777777" w:rsidR="00D57872" w:rsidRDefault="00D57872"/>
    <w:p w14:paraId="6A34A77D" w14:textId="77777777" w:rsidR="00D57872" w:rsidRDefault="00D57872"/>
    <w:p w14:paraId="010A4D5E" w14:textId="77777777" w:rsidR="00D57872" w:rsidRDefault="00D57872"/>
    <w:p w14:paraId="0346B24B" w14:textId="77777777" w:rsidR="00D57872" w:rsidRDefault="00D57872"/>
    <w:p w14:paraId="4A32A1FE" w14:textId="77777777" w:rsidR="00D57872" w:rsidRDefault="00D57872"/>
  </w:endnote>
  <w:endnote w:type="continuationNotice" w:id="1">
    <w:p w14:paraId="4B38E1B4" w14:textId="77777777" w:rsidR="00D57872" w:rsidRDefault="00D57872">
      <w:pPr>
        <w:spacing w:line="240" w:lineRule="auto"/>
      </w:pPr>
    </w:p>
    <w:p w14:paraId="6037A2BC" w14:textId="77777777" w:rsidR="00D57872" w:rsidRDefault="00D57872"/>
    <w:p w14:paraId="516AF929" w14:textId="77777777" w:rsidR="00D57872" w:rsidRDefault="00D57872"/>
    <w:p w14:paraId="0FE58532" w14:textId="77777777" w:rsidR="00D57872" w:rsidRDefault="00D57872"/>
    <w:p w14:paraId="733386D5" w14:textId="77777777" w:rsidR="00D57872" w:rsidRDefault="00D57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Noto Sans Symbols">
    <w:altName w:val="Calibri"/>
    <w:charset w:val="00"/>
    <w:family w:val="auto"/>
    <w:pitch w:val="default"/>
  </w:font>
  <w:font w:name="FS Thrive Elliot">
    <w:panose1 w:val="02060403030202020204"/>
    <w:charset w:val="00"/>
    <w:family w:val="roman"/>
    <w:notTrueType/>
    <w:pitch w:val="variable"/>
    <w:sig w:usb0="A000006F" w:usb1="4000207A" w:usb2="00000000" w:usb3="00000000" w:csb0="00000093"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S Thrive Elliot Light">
    <w:panose1 w:val="02060403030202020204"/>
    <w:charset w:val="00"/>
    <w:family w:val="roman"/>
    <w:notTrueType/>
    <w:pitch w:val="variable"/>
    <w:sig w:usb0="A000006F" w:usb1="4000207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Extra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FS Thrive Elliot Heavy">
    <w:panose1 w:val="02060403030202020204"/>
    <w:charset w:val="00"/>
    <w:family w:val="roman"/>
    <w:notTrueType/>
    <w:pitch w:val="variable"/>
    <w:sig w:usb0="A000006F" w:usb1="4000207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60DD" w14:textId="77777777" w:rsidR="003548AF" w:rsidRPr="00593B9A" w:rsidRDefault="003548AF" w:rsidP="00593B9A">
    <w:pPr>
      <w:tabs>
        <w:tab w:val="right" w:pos="10800"/>
      </w:tabs>
    </w:pPr>
    <w:r w:rsidRPr="000D2CD2">
      <w:rPr>
        <w:sz w:val="14"/>
        <w:szCs w:val="14"/>
      </w:rPr>
      <w:t>Proprietary and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AA58" w14:textId="77777777" w:rsidR="003548AF" w:rsidRDefault="003548AF"/>
  <w:p w14:paraId="6D30BA59" w14:textId="77777777" w:rsidR="009618E5" w:rsidRDefault="009618E5"/>
  <w:p w14:paraId="0169D402" w14:textId="77777777" w:rsidR="005E6FD7" w:rsidRDefault="005E6F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6230"/>
    </w:tblGrid>
    <w:tr w:rsidR="0071058F" w:rsidRPr="007631D3" w14:paraId="3A8D5C1D" w14:textId="77777777" w:rsidTr="0071058F">
      <w:tc>
        <w:tcPr>
          <w:tcW w:w="2984" w:type="dxa"/>
        </w:tcPr>
        <w:bookmarkStart w:id="1" w:name="_Hlk171676469"/>
        <w:bookmarkStart w:id="2" w:name="_Hlk171676470"/>
        <w:p w14:paraId="4685CF45" w14:textId="77777777" w:rsidR="0071058F" w:rsidRPr="007631D3" w:rsidRDefault="00583DAF" w:rsidP="0071058F">
          <w:pPr>
            <w:spacing w:after="120"/>
            <w:rPr>
              <w:rFonts w:eastAsia="Montserrat ExtraLight"/>
              <w:color w:val="7F7F7F" w:themeColor="text1" w:themeTint="80"/>
              <w:sz w:val="10"/>
              <w:szCs w:val="10"/>
              <w:highlight w:val="white"/>
            </w:rPr>
          </w:pPr>
          <w:r w:rsidRPr="00583DAF">
            <w:rPr>
              <w:rFonts w:eastAsia="Montserrat ExtraLight"/>
              <w:color w:val="7F7F7F" w:themeColor="text1" w:themeTint="80"/>
              <w:sz w:val="10"/>
              <w:szCs w:val="10"/>
              <w:highlight w:val="white"/>
            </w:rPr>
            <w:fldChar w:fldCharType="begin"/>
          </w:r>
          <w:r w:rsidRPr="00583DAF">
            <w:rPr>
              <w:rFonts w:eastAsia="Montserrat ExtraLight"/>
              <w:color w:val="7F7F7F" w:themeColor="text1" w:themeTint="80"/>
              <w:sz w:val="10"/>
              <w:szCs w:val="10"/>
              <w:highlight w:val="white"/>
            </w:rPr>
            <w:instrText>PAGE   \* MERGEFORMAT</w:instrText>
          </w:r>
          <w:r w:rsidRPr="00583DAF">
            <w:rPr>
              <w:rFonts w:eastAsia="Montserrat ExtraLight"/>
              <w:color w:val="7F7F7F" w:themeColor="text1" w:themeTint="80"/>
              <w:sz w:val="10"/>
              <w:szCs w:val="10"/>
              <w:highlight w:val="white"/>
            </w:rPr>
            <w:fldChar w:fldCharType="separate"/>
          </w:r>
          <w:r w:rsidRPr="00583DAF">
            <w:rPr>
              <w:rFonts w:eastAsia="Montserrat ExtraLight"/>
              <w:color w:val="7F7F7F" w:themeColor="text1" w:themeTint="80"/>
              <w:sz w:val="10"/>
              <w:szCs w:val="10"/>
              <w:highlight w:val="white"/>
              <w:lang w:val="en-GB"/>
            </w:rPr>
            <w:t>1</w:t>
          </w:r>
          <w:r w:rsidRPr="00583DAF">
            <w:rPr>
              <w:rFonts w:eastAsia="Montserrat ExtraLight"/>
              <w:color w:val="7F7F7F" w:themeColor="text1" w:themeTint="80"/>
              <w:sz w:val="10"/>
              <w:szCs w:val="10"/>
              <w:highlight w:val="white"/>
            </w:rPr>
            <w:fldChar w:fldCharType="end"/>
          </w:r>
          <w:r w:rsidR="0071058F" w:rsidRPr="00270C18">
            <w:rPr>
              <w:rFonts w:ascii="Montserrat" w:eastAsia="Montserrat" w:hAnsi="Montserrat" w:cs="Montserrat"/>
              <w:b/>
              <w:noProof/>
              <w:color w:val="FFFFFF"/>
              <w:szCs w:val="20"/>
            </w:rPr>
            <w:drawing>
              <wp:inline distT="114300" distB="114300" distL="114300" distR="114300" wp14:anchorId="6CE67F08" wp14:editId="61A449D2">
                <wp:extent cx="1447800" cy="243240"/>
                <wp:effectExtent l="0" t="0" r="0" b="0"/>
                <wp:docPr id="274233843" name="image1.png" descr="A green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green letter on a black background&#10;&#10;Description automatically generated"/>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484530" cy="249411"/>
                        </a:xfrm>
                        <a:prstGeom prst="rect">
                          <a:avLst/>
                        </a:prstGeom>
                        <a:ln/>
                      </pic:spPr>
                    </pic:pic>
                  </a:graphicData>
                </a:graphic>
              </wp:inline>
            </w:drawing>
          </w:r>
        </w:p>
      </w:tc>
      <w:tc>
        <w:tcPr>
          <w:tcW w:w="6230" w:type="dxa"/>
        </w:tcPr>
        <w:p w14:paraId="166D6C13" w14:textId="77777777" w:rsidR="0071058F" w:rsidRDefault="0071058F" w:rsidP="0071058F">
          <w:pPr>
            <w:jc w:val="right"/>
            <w:rPr>
              <w:rFonts w:eastAsia="Montserrat ExtraLight"/>
              <w:color w:val="7F7F7F" w:themeColor="text1" w:themeTint="80"/>
              <w:sz w:val="14"/>
              <w:szCs w:val="14"/>
            </w:rPr>
          </w:pPr>
          <w:r w:rsidRPr="007631D3">
            <w:rPr>
              <w:rFonts w:eastAsia="Montserrat ExtraLight"/>
              <w:color w:val="7F7F7F" w:themeColor="text1" w:themeTint="80"/>
              <w:sz w:val="14"/>
              <w:szCs w:val="14"/>
            </w:rPr>
            <w:t>Proprietary and confidential</w:t>
          </w:r>
        </w:p>
        <w:p w14:paraId="7ED7DEDA" w14:textId="77777777" w:rsidR="0071058F" w:rsidRPr="00270C18" w:rsidRDefault="0071058F" w:rsidP="0071058F">
          <w:pPr>
            <w:ind w:left="994"/>
            <w:jc w:val="right"/>
            <w:rPr>
              <w:rFonts w:eastAsia="Montserrat ExtraLight"/>
              <w:color w:val="7F7F7F" w:themeColor="text1" w:themeTint="80"/>
              <w:sz w:val="10"/>
              <w:szCs w:val="10"/>
              <w:highlight w:val="white"/>
            </w:rPr>
          </w:pPr>
          <w:r w:rsidRPr="0071058F">
            <w:rPr>
              <w:rFonts w:eastAsia="Montserrat ExtraLight"/>
              <w:color w:val="7F7F7F" w:themeColor="text1" w:themeTint="80"/>
              <w:sz w:val="12"/>
              <w:szCs w:val="12"/>
            </w:rPr>
            <w:t>$PROJECT_COMPANY_NAME$</w:t>
          </w:r>
        </w:p>
      </w:tc>
    </w:tr>
    <w:bookmarkEnd w:id="1"/>
    <w:bookmarkEnd w:id="2"/>
  </w:tbl>
  <w:p w14:paraId="5C139562" w14:textId="77777777" w:rsidR="00183510" w:rsidRPr="0071058F" w:rsidRDefault="00183510" w:rsidP="007105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6230"/>
    </w:tblGrid>
    <w:tr w:rsidR="000C510F" w:rsidRPr="00343FC0" w14:paraId="4E464DF8" w14:textId="77777777" w:rsidTr="00404675">
      <w:tc>
        <w:tcPr>
          <w:tcW w:w="2984" w:type="dxa"/>
        </w:tcPr>
        <w:p w14:paraId="11AF26BE" w14:textId="77777777" w:rsidR="000C510F" w:rsidRPr="007631D3" w:rsidRDefault="000C510F" w:rsidP="000C510F">
          <w:pPr>
            <w:spacing w:after="120"/>
            <w:rPr>
              <w:rFonts w:eastAsia="Montserrat ExtraLight"/>
              <w:color w:val="7F7F7F" w:themeColor="text1" w:themeTint="80"/>
              <w:sz w:val="10"/>
              <w:szCs w:val="10"/>
              <w:highlight w:val="white"/>
            </w:rPr>
          </w:pPr>
          <w:r w:rsidRPr="00270C18">
            <w:rPr>
              <w:rFonts w:ascii="Montserrat" w:eastAsia="Montserrat" w:hAnsi="Montserrat" w:cs="Montserrat"/>
              <w:b/>
              <w:noProof/>
              <w:color w:val="FFFFFF"/>
              <w:szCs w:val="20"/>
            </w:rPr>
            <w:drawing>
              <wp:inline distT="114300" distB="114300" distL="114300" distR="114300" wp14:anchorId="76B0D720" wp14:editId="7939DEA8">
                <wp:extent cx="1447800" cy="243240"/>
                <wp:effectExtent l="0" t="0" r="0" b="0"/>
                <wp:docPr id="1704325181" name="image1.png" descr="A green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green letter on a black background&#10;&#10;Description automatically generated"/>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484530" cy="249411"/>
                        </a:xfrm>
                        <a:prstGeom prst="rect">
                          <a:avLst/>
                        </a:prstGeom>
                        <a:ln/>
                      </pic:spPr>
                    </pic:pic>
                  </a:graphicData>
                </a:graphic>
              </wp:inline>
            </w:drawing>
          </w:r>
        </w:p>
      </w:tc>
      <w:tc>
        <w:tcPr>
          <w:tcW w:w="6230" w:type="dxa"/>
        </w:tcPr>
        <w:p w14:paraId="076E00F2" w14:textId="77777777" w:rsidR="000C510F" w:rsidRPr="006A175D" w:rsidRDefault="000C510F" w:rsidP="000C510F">
          <w:pPr>
            <w:jc w:val="right"/>
            <w:rPr>
              <w:rFonts w:ascii="Aptos" w:eastAsia="Montserrat ExtraLight" w:hAnsi="Aptos"/>
              <w:color w:val="7F7F7F" w:themeColor="text1" w:themeTint="80"/>
              <w:sz w:val="12"/>
              <w:szCs w:val="12"/>
            </w:rPr>
          </w:pPr>
          <w:r w:rsidRPr="006A175D">
            <w:rPr>
              <w:rFonts w:ascii="Aptos" w:eastAsia="Montserrat ExtraLight" w:hAnsi="Aptos"/>
              <w:color w:val="7F7F7F" w:themeColor="text1" w:themeTint="80"/>
              <w:sz w:val="12"/>
              <w:szCs w:val="12"/>
            </w:rPr>
            <w:t>Proprietary and confidential</w:t>
          </w:r>
        </w:p>
        <w:p w14:paraId="2227070D" w14:textId="77777777" w:rsidR="000C510F" w:rsidRPr="006A175D" w:rsidRDefault="00343FC0" w:rsidP="000C510F">
          <w:pPr>
            <w:ind w:left="994"/>
            <w:jc w:val="right"/>
            <w:rPr>
              <w:rFonts w:ascii="Aptos" w:eastAsia="Montserrat ExtraLight" w:hAnsi="Aptos"/>
              <w:color w:val="7F7F7F" w:themeColor="text1" w:themeTint="80"/>
              <w:sz w:val="12"/>
              <w:szCs w:val="12"/>
            </w:rPr>
          </w:pPr>
          <w:r w:rsidRPr="006A175D">
            <w:rPr>
              <w:rFonts w:ascii="Aptos" w:eastAsia="Montserrat ExtraLight" w:hAnsi="Aptos"/>
              <w:color w:val="7F7F7F" w:themeColor="text1" w:themeTint="80"/>
              <w:sz w:val="12"/>
              <w:szCs w:val="12"/>
            </w:rPr>
            <w:t>Project Name</w:t>
          </w:r>
        </w:p>
      </w:tc>
    </w:tr>
  </w:tbl>
  <w:p w14:paraId="7A2A1189" w14:textId="77777777" w:rsidR="003548AF" w:rsidRPr="005523CB" w:rsidRDefault="003548AF" w:rsidP="00A37BC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6230"/>
    </w:tblGrid>
    <w:tr w:rsidR="0071058F" w:rsidRPr="007631D3" w14:paraId="36D3194B" w14:textId="77777777" w:rsidTr="00404675">
      <w:tc>
        <w:tcPr>
          <w:tcW w:w="2984" w:type="dxa"/>
        </w:tcPr>
        <w:p w14:paraId="2E92D1BE" w14:textId="77777777" w:rsidR="0071058F" w:rsidRPr="007631D3" w:rsidRDefault="0071058F" w:rsidP="0071058F">
          <w:pPr>
            <w:spacing w:after="120"/>
            <w:rPr>
              <w:rFonts w:eastAsia="Montserrat ExtraLight"/>
              <w:color w:val="7F7F7F" w:themeColor="text1" w:themeTint="80"/>
              <w:sz w:val="10"/>
              <w:szCs w:val="10"/>
              <w:highlight w:val="white"/>
            </w:rPr>
          </w:pPr>
          <w:r w:rsidRPr="00270C18">
            <w:rPr>
              <w:rFonts w:ascii="Montserrat" w:eastAsia="Montserrat" w:hAnsi="Montserrat" w:cs="Montserrat"/>
              <w:b/>
              <w:noProof/>
              <w:color w:val="FFFFFF"/>
              <w:szCs w:val="20"/>
            </w:rPr>
            <w:drawing>
              <wp:inline distT="114300" distB="114300" distL="114300" distR="114300" wp14:anchorId="3C1FD2EF" wp14:editId="2BEBF710">
                <wp:extent cx="1447800" cy="243240"/>
                <wp:effectExtent l="0" t="0" r="0" b="0"/>
                <wp:docPr id="1915624665" name="image1.png" descr="A green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green letter on a black background&#10;&#10;Description automatically generated"/>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484530" cy="249411"/>
                        </a:xfrm>
                        <a:prstGeom prst="rect">
                          <a:avLst/>
                        </a:prstGeom>
                        <a:ln/>
                      </pic:spPr>
                    </pic:pic>
                  </a:graphicData>
                </a:graphic>
              </wp:inline>
            </w:drawing>
          </w:r>
        </w:p>
      </w:tc>
      <w:tc>
        <w:tcPr>
          <w:tcW w:w="6230" w:type="dxa"/>
        </w:tcPr>
        <w:p w14:paraId="51852D6E" w14:textId="77777777" w:rsidR="0071058F" w:rsidRPr="00583DAF" w:rsidRDefault="0071058F" w:rsidP="0071058F">
          <w:pPr>
            <w:jc w:val="right"/>
            <w:rPr>
              <w:rFonts w:ascii="Aptos" w:eastAsia="Montserrat ExtraLight" w:hAnsi="Aptos"/>
              <w:color w:val="7F7F7F" w:themeColor="text1" w:themeTint="80"/>
              <w:sz w:val="12"/>
              <w:szCs w:val="12"/>
            </w:rPr>
          </w:pPr>
          <w:r w:rsidRPr="00583DAF">
            <w:rPr>
              <w:rFonts w:ascii="Aptos" w:eastAsia="Montserrat ExtraLight" w:hAnsi="Aptos"/>
              <w:color w:val="7F7F7F" w:themeColor="text1" w:themeTint="80"/>
              <w:sz w:val="12"/>
              <w:szCs w:val="12"/>
            </w:rPr>
            <w:t>Proprietary and confidential</w:t>
          </w:r>
          <w:r w:rsidR="00583DAF">
            <w:rPr>
              <w:rFonts w:ascii="Aptos" w:eastAsia="Montserrat ExtraLight" w:hAnsi="Aptos"/>
              <w:color w:val="7F7F7F" w:themeColor="text1" w:themeTint="80"/>
              <w:sz w:val="12"/>
              <w:szCs w:val="12"/>
            </w:rPr>
            <w:t xml:space="preserve"> </w:t>
          </w:r>
        </w:p>
        <w:p w14:paraId="7D2CB2C5" w14:textId="77777777" w:rsidR="0071058F" w:rsidRPr="006A175D" w:rsidRDefault="00343FC0" w:rsidP="0071058F">
          <w:pPr>
            <w:ind w:left="994"/>
            <w:jc w:val="right"/>
            <w:rPr>
              <w:rFonts w:ascii="Aptos" w:eastAsia="Montserrat ExtraLight" w:hAnsi="Aptos"/>
              <w:color w:val="7F7F7F" w:themeColor="text1" w:themeTint="80"/>
              <w:sz w:val="12"/>
              <w:szCs w:val="12"/>
              <w:highlight w:val="white"/>
            </w:rPr>
          </w:pPr>
          <w:r w:rsidRPr="006A175D">
            <w:rPr>
              <w:rFonts w:ascii="Aptos" w:eastAsia="Montserrat ExtraLight" w:hAnsi="Aptos"/>
              <w:color w:val="7F7F7F" w:themeColor="text1" w:themeTint="80"/>
              <w:sz w:val="12"/>
              <w:szCs w:val="12"/>
              <w:highlight w:val="white"/>
            </w:rPr>
            <w:t>Project Name</w:t>
          </w:r>
        </w:p>
      </w:tc>
    </w:tr>
  </w:tbl>
  <w:p w14:paraId="5B7E111C" w14:textId="77777777" w:rsidR="003E694A" w:rsidRPr="0071058F" w:rsidRDefault="003E694A" w:rsidP="0071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F76D" w14:textId="77777777" w:rsidR="00D57872" w:rsidRDefault="00D57872">
      <w:bookmarkStart w:id="0" w:name="_Hlk171886128"/>
      <w:bookmarkEnd w:id="0"/>
      <w:r>
        <w:separator/>
      </w:r>
    </w:p>
    <w:p w14:paraId="4410F3BA" w14:textId="77777777" w:rsidR="00D57872" w:rsidRDefault="00D57872"/>
    <w:p w14:paraId="59630C66" w14:textId="77777777" w:rsidR="00D57872" w:rsidRDefault="00D57872"/>
    <w:p w14:paraId="47DF7920" w14:textId="77777777" w:rsidR="00D57872" w:rsidRDefault="00D57872"/>
    <w:p w14:paraId="633692D2" w14:textId="77777777" w:rsidR="00D57872" w:rsidRDefault="00D57872"/>
  </w:footnote>
  <w:footnote w:type="continuationSeparator" w:id="0">
    <w:p w14:paraId="2D787E76" w14:textId="77777777" w:rsidR="00D57872" w:rsidRDefault="00D57872">
      <w:r>
        <w:continuationSeparator/>
      </w:r>
    </w:p>
    <w:p w14:paraId="0298433F" w14:textId="77777777" w:rsidR="00D57872" w:rsidRDefault="00D57872"/>
    <w:p w14:paraId="26587B37" w14:textId="77777777" w:rsidR="00D57872" w:rsidRDefault="00D57872"/>
    <w:p w14:paraId="2B7BB0B8" w14:textId="77777777" w:rsidR="00D57872" w:rsidRDefault="00D57872"/>
    <w:p w14:paraId="4337551D" w14:textId="77777777" w:rsidR="00D57872" w:rsidRDefault="00D57872"/>
  </w:footnote>
  <w:footnote w:type="continuationNotice" w:id="1">
    <w:p w14:paraId="0B82BE53" w14:textId="77777777" w:rsidR="00D57872" w:rsidRDefault="00D57872">
      <w:pPr>
        <w:spacing w:line="240" w:lineRule="auto"/>
      </w:pPr>
    </w:p>
    <w:p w14:paraId="31CC1E8A" w14:textId="77777777" w:rsidR="00D57872" w:rsidRDefault="00D57872"/>
    <w:p w14:paraId="7EBC6A4C" w14:textId="77777777" w:rsidR="00D57872" w:rsidRDefault="00D57872"/>
    <w:p w14:paraId="1D46E178" w14:textId="77777777" w:rsidR="00D57872" w:rsidRDefault="00D57872"/>
    <w:p w14:paraId="434475CF" w14:textId="77777777" w:rsidR="00D57872" w:rsidRDefault="00D578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37A1" w14:textId="77777777" w:rsidR="003548AF" w:rsidRDefault="003548AF"/>
  <w:p w14:paraId="7148E0B8" w14:textId="77777777" w:rsidR="009618E5" w:rsidRDefault="009618E5"/>
  <w:p w14:paraId="13E1ECC1" w14:textId="77777777" w:rsidR="005E6FD7" w:rsidRDefault="005E6F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5E5A" w14:textId="77777777" w:rsidR="00583DAF" w:rsidRDefault="00583DAF">
    <w:pPr>
      <w:pStyle w:val="Header"/>
      <w:jc w:val="right"/>
    </w:pPr>
  </w:p>
  <w:p w14:paraId="7B9873B1" w14:textId="77777777" w:rsidR="005E6FD7" w:rsidRDefault="005E6F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235E" w14:textId="77777777" w:rsidR="003548AF" w:rsidRDefault="003548AF" w:rsidP="00B751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516707"/>
      <w:docPartObj>
        <w:docPartGallery w:val="Page Numbers (Top of Page)"/>
        <w:docPartUnique/>
      </w:docPartObj>
    </w:sdtPr>
    <w:sdtEndPr>
      <w:rPr>
        <w:sz w:val="16"/>
        <w:szCs w:val="18"/>
      </w:rPr>
    </w:sdtEndPr>
    <w:sdtContent>
      <w:p w14:paraId="177D5789" w14:textId="77777777" w:rsidR="002311DE" w:rsidRPr="002311DE" w:rsidRDefault="002311DE">
        <w:pPr>
          <w:pStyle w:val="Header"/>
          <w:jc w:val="right"/>
          <w:rPr>
            <w:sz w:val="16"/>
            <w:szCs w:val="18"/>
          </w:rPr>
        </w:pPr>
        <w:r w:rsidRPr="002311DE">
          <w:rPr>
            <w:sz w:val="16"/>
            <w:szCs w:val="18"/>
          </w:rPr>
          <w:fldChar w:fldCharType="begin"/>
        </w:r>
        <w:r w:rsidRPr="002311DE">
          <w:rPr>
            <w:sz w:val="16"/>
            <w:szCs w:val="18"/>
          </w:rPr>
          <w:instrText>PAGE   \* MERGEFORMAT</w:instrText>
        </w:r>
        <w:r w:rsidRPr="002311DE">
          <w:rPr>
            <w:sz w:val="16"/>
            <w:szCs w:val="18"/>
          </w:rPr>
          <w:fldChar w:fldCharType="separate"/>
        </w:r>
        <w:r w:rsidRPr="002311DE">
          <w:rPr>
            <w:sz w:val="16"/>
            <w:szCs w:val="18"/>
            <w:lang w:val="en-GB"/>
          </w:rPr>
          <w:t>2</w:t>
        </w:r>
        <w:r w:rsidRPr="002311DE">
          <w:rPr>
            <w:sz w:val="16"/>
            <w:szCs w:val="18"/>
          </w:rPr>
          <w:fldChar w:fldCharType="end"/>
        </w:r>
      </w:p>
    </w:sdtContent>
  </w:sdt>
  <w:p w14:paraId="3E93EBE6" w14:textId="77777777" w:rsidR="00D32E1F" w:rsidRDefault="00D32E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DA6EA4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F24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5410C"/>
    <w:multiLevelType w:val="hybridMultilevel"/>
    <w:tmpl w:val="8B2CA558"/>
    <w:lvl w:ilvl="0" w:tplc="99FE5162">
      <w:start w:val="1"/>
      <w:numFmt w:val="decimal"/>
      <w:pStyle w:val="StradaQuestion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67CA"/>
    <w:multiLevelType w:val="hybridMultilevel"/>
    <w:tmpl w:val="534AD442"/>
    <w:lvl w:ilvl="0" w:tplc="A31869F4">
      <w:start w:val="1"/>
      <w:numFmt w:val="decimal"/>
      <w:pStyle w:val="StradaNumbered"/>
      <w:lvlText w:val="%1."/>
      <w:lvlJc w:val="left"/>
      <w:pPr>
        <w:ind w:left="340" w:hanging="340"/>
      </w:pPr>
      <w:rPr>
        <w:rFonts w:hint="default"/>
        <w:b w:val="0"/>
        <w:i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A4E89"/>
    <w:multiLevelType w:val="hybridMultilevel"/>
    <w:tmpl w:val="02D05C16"/>
    <w:lvl w:ilvl="0" w:tplc="4518FA8A">
      <w:start w:val="1"/>
      <w:numFmt w:val="bullet"/>
      <w:pStyle w:val="StradaBullet5"/>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1F3AF8"/>
    <w:multiLevelType w:val="hybridMultilevel"/>
    <w:tmpl w:val="DA8822D0"/>
    <w:lvl w:ilvl="0" w:tplc="D9424116">
      <w:start w:val="1"/>
      <w:numFmt w:val="bullet"/>
      <w:pStyle w:val="StradaBullet1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758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0D58B6"/>
    <w:multiLevelType w:val="hybridMultilevel"/>
    <w:tmpl w:val="7CC895BC"/>
    <w:lvl w:ilvl="0" w:tplc="D39EFB18">
      <w:start w:val="1"/>
      <w:numFmt w:val="bullet"/>
      <w:pStyle w:val="StradaTablebullet2"/>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8965B7"/>
    <w:multiLevelType w:val="hybridMultilevel"/>
    <w:tmpl w:val="6E60BAC4"/>
    <w:lvl w:ilvl="0" w:tplc="60A625E6">
      <w:start w:val="1"/>
      <w:numFmt w:val="bullet"/>
      <w:pStyle w:val="Strada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63067"/>
    <w:multiLevelType w:val="hybridMultilevel"/>
    <w:tmpl w:val="720A61FA"/>
    <w:lvl w:ilvl="0" w:tplc="437C3F98">
      <w:start w:val="1"/>
      <w:numFmt w:val="bullet"/>
      <w:pStyle w:val="Strada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82119"/>
    <w:multiLevelType w:val="hybridMultilevel"/>
    <w:tmpl w:val="31782E5A"/>
    <w:lvl w:ilvl="0" w:tplc="ABB85DC6">
      <w:start w:val="1"/>
      <w:numFmt w:val="bullet"/>
      <w:pStyle w:val="StradaQuestionBulleted"/>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A75AF"/>
    <w:multiLevelType w:val="hybridMultilevel"/>
    <w:tmpl w:val="0F14F774"/>
    <w:lvl w:ilvl="0" w:tplc="A012402A">
      <w:start w:val="1"/>
      <w:numFmt w:val="decimal"/>
      <w:pStyle w:val="StradasubquestionNumber"/>
      <w:lvlText w:val="%1."/>
      <w:lvlJc w:val="left"/>
      <w:pPr>
        <w:ind w:left="1080" w:hanging="360"/>
      </w:pPr>
      <w:rPr>
        <w:rFonts w:ascii="Arial Bold" w:hAnsi="Arial Bold" w:hint="default"/>
        <w:b/>
        <w:i/>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455942"/>
    <w:multiLevelType w:val="multilevel"/>
    <w:tmpl w:val="07D48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F50726"/>
    <w:multiLevelType w:val="hybridMultilevel"/>
    <w:tmpl w:val="EA4612D2"/>
    <w:lvl w:ilvl="0" w:tplc="937A4294">
      <w:start w:val="1"/>
      <w:numFmt w:val="bullet"/>
      <w:pStyle w:val="StradaTablebullet1"/>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F43BF"/>
    <w:multiLevelType w:val="hybridMultilevel"/>
    <w:tmpl w:val="3CD2CD4A"/>
    <w:lvl w:ilvl="0" w:tplc="428EBCAC">
      <w:start w:val="1"/>
      <w:numFmt w:val="bullet"/>
      <w:pStyle w:val="StradaBullet2"/>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D1110D"/>
    <w:multiLevelType w:val="hybridMultilevel"/>
    <w:tmpl w:val="53D0D6C8"/>
    <w:lvl w:ilvl="0" w:tplc="46DE2108">
      <w:start w:val="1"/>
      <w:numFmt w:val="bullet"/>
      <w:pStyle w:val="StradaBullet4"/>
      <w:lvlText w:val=""/>
      <w:lvlJc w:val="left"/>
      <w:pPr>
        <w:ind w:left="1800" w:hanging="360"/>
      </w:pPr>
      <w:rPr>
        <w:rFonts w:ascii="Wingdings"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DD30087"/>
    <w:multiLevelType w:val="hybridMultilevel"/>
    <w:tmpl w:val="8CC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1B4064"/>
    <w:multiLevelType w:val="hybridMultilevel"/>
    <w:tmpl w:val="68F629B8"/>
    <w:lvl w:ilvl="0" w:tplc="01E056C6">
      <w:start w:val="1"/>
      <w:numFmt w:val="decimal"/>
      <w:pStyle w:val="StradaNumberedSingleSpace"/>
      <w:lvlText w:val="%1."/>
      <w:lvlJc w:val="left"/>
      <w:pPr>
        <w:ind w:left="340" w:hanging="340"/>
      </w:pPr>
      <w:rPr>
        <w:rFonts w:hint="default"/>
        <w:b w:val="0"/>
        <w:i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F1E60"/>
    <w:multiLevelType w:val="multilevel"/>
    <w:tmpl w:val="0636C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7581075">
    <w:abstractNumId w:val="8"/>
  </w:num>
  <w:num w:numId="2" w16cid:durableId="721637086">
    <w:abstractNumId w:val="14"/>
  </w:num>
  <w:num w:numId="3" w16cid:durableId="2080203649">
    <w:abstractNumId w:val="9"/>
  </w:num>
  <w:num w:numId="4" w16cid:durableId="461311741">
    <w:abstractNumId w:val="13"/>
  </w:num>
  <w:num w:numId="5" w16cid:durableId="960302393">
    <w:abstractNumId w:val="7"/>
  </w:num>
  <w:num w:numId="6" w16cid:durableId="1221745431">
    <w:abstractNumId w:val="15"/>
  </w:num>
  <w:num w:numId="7" w16cid:durableId="1306662999">
    <w:abstractNumId w:val="2"/>
  </w:num>
  <w:num w:numId="8" w16cid:durableId="1513840115">
    <w:abstractNumId w:val="10"/>
  </w:num>
  <w:num w:numId="9" w16cid:durableId="1256596922">
    <w:abstractNumId w:val="5"/>
  </w:num>
  <w:num w:numId="10" w16cid:durableId="1744059577">
    <w:abstractNumId w:val="4"/>
  </w:num>
  <w:num w:numId="11" w16cid:durableId="669257223">
    <w:abstractNumId w:val="11"/>
  </w:num>
  <w:num w:numId="12" w16cid:durableId="491720109">
    <w:abstractNumId w:val="3"/>
  </w:num>
  <w:num w:numId="13" w16cid:durableId="632174162">
    <w:abstractNumId w:val="17"/>
  </w:num>
  <w:num w:numId="14" w16cid:durableId="866260680">
    <w:abstractNumId w:val="0"/>
  </w:num>
  <w:num w:numId="15" w16cid:durableId="207643745">
    <w:abstractNumId w:val="18"/>
  </w:num>
  <w:num w:numId="16" w16cid:durableId="1999264770">
    <w:abstractNumId w:val="12"/>
  </w:num>
  <w:num w:numId="17" w16cid:durableId="1806505494">
    <w:abstractNumId w:val="16"/>
  </w:num>
  <w:num w:numId="18" w16cid:durableId="1778215015">
    <w:abstractNumId w:val="1"/>
  </w:num>
  <w:num w:numId="19" w16cid:durableId="1143305751">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62"/>
    <w:rsid w:val="00001FD6"/>
    <w:rsid w:val="00004317"/>
    <w:rsid w:val="0000654D"/>
    <w:rsid w:val="00007F32"/>
    <w:rsid w:val="000160E3"/>
    <w:rsid w:val="00016A63"/>
    <w:rsid w:val="000175DE"/>
    <w:rsid w:val="00017AB4"/>
    <w:rsid w:val="00020498"/>
    <w:rsid w:val="00021F3E"/>
    <w:rsid w:val="000221C0"/>
    <w:rsid w:val="000225D0"/>
    <w:rsid w:val="00022A48"/>
    <w:rsid w:val="00022D7E"/>
    <w:rsid w:val="000230FC"/>
    <w:rsid w:val="000240F4"/>
    <w:rsid w:val="00025166"/>
    <w:rsid w:val="00030110"/>
    <w:rsid w:val="000311D9"/>
    <w:rsid w:val="000323B6"/>
    <w:rsid w:val="00033C9E"/>
    <w:rsid w:val="00034A99"/>
    <w:rsid w:val="0003774C"/>
    <w:rsid w:val="00037E76"/>
    <w:rsid w:val="000410C6"/>
    <w:rsid w:val="00043159"/>
    <w:rsid w:val="00043984"/>
    <w:rsid w:val="00045AE8"/>
    <w:rsid w:val="00046D27"/>
    <w:rsid w:val="0004737C"/>
    <w:rsid w:val="0005057C"/>
    <w:rsid w:val="00054EC9"/>
    <w:rsid w:val="0005705F"/>
    <w:rsid w:val="00061AC5"/>
    <w:rsid w:val="00061CAC"/>
    <w:rsid w:val="000625C9"/>
    <w:rsid w:val="0006295F"/>
    <w:rsid w:val="0006482C"/>
    <w:rsid w:val="000670E2"/>
    <w:rsid w:val="0006767A"/>
    <w:rsid w:val="00073D3B"/>
    <w:rsid w:val="00083727"/>
    <w:rsid w:val="000840D4"/>
    <w:rsid w:val="0008481B"/>
    <w:rsid w:val="00084DC0"/>
    <w:rsid w:val="00085B15"/>
    <w:rsid w:val="0008759F"/>
    <w:rsid w:val="00087709"/>
    <w:rsid w:val="00091118"/>
    <w:rsid w:val="00091C7D"/>
    <w:rsid w:val="00093C47"/>
    <w:rsid w:val="000940C3"/>
    <w:rsid w:val="000965B7"/>
    <w:rsid w:val="00097BD5"/>
    <w:rsid w:val="000A0868"/>
    <w:rsid w:val="000A4400"/>
    <w:rsid w:val="000A4DEC"/>
    <w:rsid w:val="000A54BB"/>
    <w:rsid w:val="000A6A77"/>
    <w:rsid w:val="000B2382"/>
    <w:rsid w:val="000B379B"/>
    <w:rsid w:val="000B7926"/>
    <w:rsid w:val="000C150C"/>
    <w:rsid w:val="000C18DB"/>
    <w:rsid w:val="000C23C0"/>
    <w:rsid w:val="000C3DD2"/>
    <w:rsid w:val="000C43DB"/>
    <w:rsid w:val="000C510F"/>
    <w:rsid w:val="000C56F0"/>
    <w:rsid w:val="000C57A7"/>
    <w:rsid w:val="000C59FC"/>
    <w:rsid w:val="000C5D6B"/>
    <w:rsid w:val="000C6B36"/>
    <w:rsid w:val="000D0E99"/>
    <w:rsid w:val="000D15D7"/>
    <w:rsid w:val="000D1D6C"/>
    <w:rsid w:val="000D2CD2"/>
    <w:rsid w:val="000D3002"/>
    <w:rsid w:val="000D576F"/>
    <w:rsid w:val="000D5F75"/>
    <w:rsid w:val="000D6922"/>
    <w:rsid w:val="000E0CB2"/>
    <w:rsid w:val="000E1FF1"/>
    <w:rsid w:val="000E38CF"/>
    <w:rsid w:val="000E3F74"/>
    <w:rsid w:val="000E5F0F"/>
    <w:rsid w:val="000E746C"/>
    <w:rsid w:val="000E75A4"/>
    <w:rsid w:val="000F06F6"/>
    <w:rsid w:val="000F1F4E"/>
    <w:rsid w:val="000F363E"/>
    <w:rsid w:val="000F3A5B"/>
    <w:rsid w:val="000F5C56"/>
    <w:rsid w:val="000F6239"/>
    <w:rsid w:val="000F65A6"/>
    <w:rsid w:val="00100FBD"/>
    <w:rsid w:val="00103E8D"/>
    <w:rsid w:val="0010418A"/>
    <w:rsid w:val="00104EEE"/>
    <w:rsid w:val="00106546"/>
    <w:rsid w:val="00107A79"/>
    <w:rsid w:val="0011361B"/>
    <w:rsid w:val="0011426C"/>
    <w:rsid w:val="00115C20"/>
    <w:rsid w:val="001167C4"/>
    <w:rsid w:val="00116872"/>
    <w:rsid w:val="00130B16"/>
    <w:rsid w:val="00131AEC"/>
    <w:rsid w:val="00132B5D"/>
    <w:rsid w:val="00132DB1"/>
    <w:rsid w:val="001350AC"/>
    <w:rsid w:val="00135BA4"/>
    <w:rsid w:val="00136FA5"/>
    <w:rsid w:val="0013736B"/>
    <w:rsid w:val="0013759D"/>
    <w:rsid w:val="0014027A"/>
    <w:rsid w:val="001422B8"/>
    <w:rsid w:val="001439BF"/>
    <w:rsid w:val="001450B8"/>
    <w:rsid w:val="001455CC"/>
    <w:rsid w:val="00145780"/>
    <w:rsid w:val="001462F1"/>
    <w:rsid w:val="001467D4"/>
    <w:rsid w:val="00147131"/>
    <w:rsid w:val="001512C7"/>
    <w:rsid w:val="00151C9F"/>
    <w:rsid w:val="00153DBC"/>
    <w:rsid w:val="001545F0"/>
    <w:rsid w:val="00157154"/>
    <w:rsid w:val="001578E2"/>
    <w:rsid w:val="00160E45"/>
    <w:rsid w:val="00162383"/>
    <w:rsid w:val="00163206"/>
    <w:rsid w:val="001633D0"/>
    <w:rsid w:val="001640B6"/>
    <w:rsid w:val="0016413B"/>
    <w:rsid w:val="00165CCE"/>
    <w:rsid w:val="00165EEA"/>
    <w:rsid w:val="00166616"/>
    <w:rsid w:val="001666B6"/>
    <w:rsid w:val="00166988"/>
    <w:rsid w:val="001700DF"/>
    <w:rsid w:val="00170325"/>
    <w:rsid w:val="0017066E"/>
    <w:rsid w:val="0017115F"/>
    <w:rsid w:val="00171D3C"/>
    <w:rsid w:val="001722FC"/>
    <w:rsid w:val="00172972"/>
    <w:rsid w:val="00173AC9"/>
    <w:rsid w:val="00177721"/>
    <w:rsid w:val="001777BA"/>
    <w:rsid w:val="00177973"/>
    <w:rsid w:val="0018152B"/>
    <w:rsid w:val="00181CC2"/>
    <w:rsid w:val="00181F22"/>
    <w:rsid w:val="00182257"/>
    <w:rsid w:val="00182B8F"/>
    <w:rsid w:val="00183510"/>
    <w:rsid w:val="001840EE"/>
    <w:rsid w:val="00184ED5"/>
    <w:rsid w:val="00185B67"/>
    <w:rsid w:val="0018695D"/>
    <w:rsid w:val="00187200"/>
    <w:rsid w:val="0019008B"/>
    <w:rsid w:val="00191629"/>
    <w:rsid w:val="00191D11"/>
    <w:rsid w:val="00192E5E"/>
    <w:rsid w:val="00196E1A"/>
    <w:rsid w:val="00197F14"/>
    <w:rsid w:val="001A20C1"/>
    <w:rsid w:val="001A2CEC"/>
    <w:rsid w:val="001A30A9"/>
    <w:rsid w:val="001A4863"/>
    <w:rsid w:val="001A7ABE"/>
    <w:rsid w:val="001B1372"/>
    <w:rsid w:val="001B326A"/>
    <w:rsid w:val="001B393C"/>
    <w:rsid w:val="001B44D0"/>
    <w:rsid w:val="001B5445"/>
    <w:rsid w:val="001B589C"/>
    <w:rsid w:val="001B6939"/>
    <w:rsid w:val="001B7760"/>
    <w:rsid w:val="001C1F0C"/>
    <w:rsid w:val="001C39FC"/>
    <w:rsid w:val="001C4138"/>
    <w:rsid w:val="001C43E7"/>
    <w:rsid w:val="001C510B"/>
    <w:rsid w:val="001C51BE"/>
    <w:rsid w:val="001C598C"/>
    <w:rsid w:val="001C6687"/>
    <w:rsid w:val="001D2283"/>
    <w:rsid w:val="001D3E1D"/>
    <w:rsid w:val="001D5352"/>
    <w:rsid w:val="001D62BC"/>
    <w:rsid w:val="001E1EAD"/>
    <w:rsid w:val="001F0D24"/>
    <w:rsid w:val="001F6435"/>
    <w:rsid w:val="001F675B"/>
    <w:rsid w:val="001F7DCA"/>
    <w:rsid w:val="00200E27"/>
    <w:rsid w:val="00201887"/>
    <w:rsid w:val="00201941"/>
    <w:rsid w:val="00201B2C"/>
    <w:rsid w:val="0020422F"/>
    <w:rsid w:val="0020730F"/>
    <w:rsid w:val="0021202E"/>
    <w:rsid w:val="00212160"/>
    <w:rsid w:val="0021260C"/>
    <w:rsid w:val="00212B1C"/>
    <w:rsid w:val="00215AC5"/>
    <w:rsid w:val="002168F7"/>
    <w:rsid w:val="002200CA"/>
    <w:rsid w:val="002202A2"/>
    <w:rsid w:val="002211EF"/>
    <w:rsid w:val="002225D7"/>
    <w:rsid w:val="002227E1"/>
    <w:rsid w:val="002249E4"/>
    <w:rsid w:val="00225082"/>
    <w:rsid w:val="002252F2"/>
    <w:rsid w:val="002278A2"/>
    <w:rsid w:val="00227D66"/>
    <w:rsid w:val="00230E66"/>
    <w:rsid w:val="002311DE"/>
    <w:rsid w:val="00232045"/>
    <w:rsid w:val="00232723"/>
    <w:rsid w:val="00232BFE"/>
    <w:rsid w:val="00232D4B"/>
    <w:rsid w:val="00236290"/>
    <w:rsid w:val="00240D4B"/>
    <w:rsid w:val="00243C3F"/>
    <w:rsid w:val="0024448D"/>
    <w:rsid w:val="0024491A"/>
    <w:rsid w:val="002452F8"/>
    <w:rsid w:val="00245EED"/>
    <w:rsid w:val="002473B0"/>
    <w:rsid w:val="002479D5"/>
    <w:rsid w:val="00251350"/>
    <w:rsid w:val="00253D02"/>
    <w:rsid w:val="002549D6"/>
    <w:rsid w:val="0025565C"/>
    <w:rsid w:val="00255D23"/>
    <w:rsid w:val="002567DE"/>
    <w:rsid w:val="00256DEE"/>
    <w:rsid w:val="00257CC0"/>
    <w:rsid w:val="00257CD5"/>
    <w:rsid w:val="00263924"/>
    <w:rsid w:val="00263E49"/>
    <w:rsid w:val="00265250"/>
    <w:rsid w:val="00266F18"/>
    <w:rsid w:val="0026721E"/>
    <w:rsid w:val="002679B2"/>
    <w:rsid w:val="00273347"/>
    <w:rsid w:val="00273356"/>
    <w:rsid w:val="0027552C"/>
    <w:rsid w:val="0027658C"/>
    <w:rsid w:val="00276F7D"/>
    <w:rsid w:val="00280A9D"/>
    <w:rsid w:val="002816A9"/>
    <w:rsid w:val="00283017"/>
    <w:rsid w:val="00286248"/>
    <w:rsid w:val="002877BB"/>
    <w:rsid w:val="00290291"/>
    <w:rsid w:val="00291FEE"/>
    <w:rsid w:val="002922E8"/>
    <w:rsid w:val="00292EB2"/>
    <w:rsid w:val="002949B8"/>
    <w:rsid w:val="002A119D"/>
    <w:rsid w:val="002A1600"/>
    <w:rsid w:val="002A31A5"/>
    <w:rsid w:val="002A7A09"/>
    <w:rsid w:val="002B1BFB"/>
    <w:rsid w:val="002B2922"/>
    <w:rsid w:val="002B2EAA"/>
    <w:rsid w:val="002B3B61"/>
    <w:rsid w:val="002B4035"/>
    <w:rsid w:val="002B4A2F"/>
    <w:rsid w:val="002B4F3F"/>
    <w:rsid w:val="002B55A0"/>
    <w:rsid w:val="002B5B24"/>
    <w:rsid w:val="002B629B"/>
    <w:rsid w:val="002C1408"/>
    <w:rsid w:val="002C1763"/>
    <w:rsid w:val="002C3DD8"/>
    <w:rsid w:val="002C6916"/>
    <w:rsid w:val="002C7043"/>
    <w:rsid w:val="002C761C"/>
    <w:rsid w:val="002D06F5"/>
    <w:rsid w:val="002D1ED5"/>
    <w:rsid w:val="002D6104"/>
    <w:rsid w:val="002D619A"/>
    <w:rsid w:val="002D636E"/>
    <w:rsid w:val="002D7C2A"/>
    <w:rsid w:val="002E675F"/>
    <w:rsid w:val="002E6AF2"/>
    <w:rsid w:val="002E7CFE"/>
    <w:rsid w:val="002F021D"/>
    <w:rsid w:val="002F29FE"/>
    <w:rsid w:val="002F4A42"/>
    <w:rsid w:val="002F4B63"/>
    <w:rsid w:val="002F4C5E"/>
    <w:rsid w:val="002F53DE"/>
    <w:rsid w:val="002F69CB"/>
    <w:rsid w:val="002F6C76"/>
    <w:rsid w:val="002F776D"/>
    <w:rsid w:val="003016BC"/>
    <w:rsid w:val="0030170E"/>
    <w:rsid w:val="0030222B"/>
    <w:rsid w:val="00304803"/>
    <w:rsid w:val="00304B66"/>
    <w:rsid w:val="00305349"/>
    <w:rsid w:val="003127DB"/>
    <w:rsid w:val="00313DC6"/>
    <w:rsid w:val="0031517E"/>
    <w:rsid w:val="00317ADD"/>
    <w:rsid w:val="00325C61"/>
    <w:rsid w:val="00325CB2"/>
    <w:rsid w:val="00326372"/>
    <w:rsid w:val="0032756E"/>
    <w:rsid w:val="00333082"/>
    <w:rsid w:val="003332E9"/>
    <w:rsid w:val="00333BB4"/>
    <w:rsid w:val="003343F3"/>
    <w:rsid w:val="003358F3"/>
    <w:rsid w:val="0033638C"/>
    <w:rsid w:val="00336DDE"/>
    <w:rsid w:val="0033758C"/>
    <w:rsid w:val="003412AD"/>
    <w:rsid w:val="00343EBA"/>
    <w:rsid w:val="00343FC0"/>
    <w:rsid w:val="00344278"/>
    <w:rsid w:val="00344890"/>
    <w:rsid w:val="00345743"/>
    <w:rsid w:val="003458D6"/>
    <w:rsid w:val="0034794B"/>
    <w:rsid w:val="00347E60"/>
    <w:rsid w:val="003504C3"/>
    <w:rsid w:val="0035108D"/>
    <w:rsid w:val="00351CC0"/>
    <w:rsid w:val="00352A90"/>
    <w:rsid w:val="00353F48"/>
    <w:rsid w:val="00353FF2"/>
    <w:rsid w:val="003547E2"/>
    <w:rsid w:val="003548AF"/>
    <w:rsid w:val="00354C6D"/>
    <w:rsid w:val="003604E6"/>
    <w:rsid w:val="00361490"/>
    <w:rsid w:val="00361E8F"/>
    <w:rsid w:val="00366962"/>
    <w:rsid w:val="00366E8E"/>
    <w:rsid w:val="0036752F"/>
    <w:rsid w:val="00370985"/>
    <w:rsid w:val="0037611F"/>
    <w:rsid w:val="00380265"/>
    <w:rsid w:val="00381A12"/>
    <w:rsid w:val="0038312F"/>
    <w:rsid w:val="00384634"/>
    <w:rsid w:val="00387DBA"/>
    <w:rsid w:val="00391204"/>
    <w:rsid w:val="00391535"/>
    <w:rsid w:val="00394249"/>
    <w:rsid w:val="00394789"/>
    <w:rsid w:val="00396B97"/>
    <w:rsid w:val="00397B88"/>
    <w:rsid w:val="003A0B88"/>
    <w:rsid w:val="003A1441"/>
    <w:rsid w:val="003A442A"/>
    <w:rsid w:val="003A5359"/>
    <w:rsid w:val="003A66C1"/>
    <w:rsid w:val="003B0362"/>
    <w:rsid w:val="003B1254"/>
    <w:rsid w:val="003B144D"/>
    <w:rsid w:val="003B4BC3"/>
    <w:rsid w:val="003B5C9B"/>
    <w:rsid w:val="003B6863"/>
    <w:rsid w:val="003B6C4B"/>
    <w:rsid w:val="003C1351"/>
    <w:rsid w:val="003C1666"/>
    <w:rsid w:val="003C2CBA"/>
    <w:rsid w:val="003C5250"/>
    <w:rsid w:val="003C5F40"/>
    <w:rsid w:val="003C6FE6"/>
    <w:rsid w:val="003C7004"/>
    <w:rsid w:val="003C7A44"/>
    <w:rsid w:val="003C7DF5"/>
    <w:rsid w:val="003D11EF"/>
    <w:rsid w:val="003D1321"/>
    <w:rsid w:val="003D1C27"/>
    <w:rsid w:val="003D2C29"/>
    <w:rsid w:val="003D5FA3"/>
    <w:rsid w:val="003E01B9"/>
    <w:rsid w:val="003E07D1"/>
    <w:rsid w:val="003E0A3E"/>
    <w:rsid w:val="003E0C56"/>
    <w:rsid w:val="003E1293"/>
    <w:rsid w:val="003E341A"/>
    <w:rsid w:val="003E5610"/>
    <w:rsid w:val="003E65FA"/>
    <w:rsid w:val="003E6875"/>
    <w:rsid w:val="003E694A"/>
    <w:rsid w:val="003E6F12"/>
    <w:rsid w:val="003F23F1"/>
    <w:rsid w:val="003F4917"/>
    <w:rsid w:val="003F5434"/>
    <w:rsid w:val="004019BA"/>
    <w:rsid w:val="004039BE"/>
    <w:rsid w:val="0040410C"/>
    <w:rsid w:val="00404F1B"/>
    <w:rsid w:val="004050A8"/>
    <w:rsid w:val="00406A59"/>
    <w:rsid w:val="0041061B"/>
    <w:rsid w:val="0041099D"/>
    <w:rsid w:val="0041288C"/>
    <w:rsid w:val="00413C16"/>
    <w:rsid w:val="0041738C"/>
    <w:rsid w:val="00417F90"/>
    <w:rsid w:val="00422322"/>
    <w:rsid w:val="0042287C"/>
    <w:rsid w:val="004232F9"/>
    <w:rsid w:val="00423902"/>
    <w:rsid w:val="00424736"/>
    <w:rsid w:val="00424958"/>
    <w:rsid w:val="00425276"/>
    <w:rsid w:val="00425586"/>
    <w:rsid w:val="00432005"/>
    <w:rsid w:val="00432BFE"/>
    <w:rsid w:val="004342F5"/>
    <w:rsid w:val="00435AF7"/>
    <w:rsid w:val="0043741A"/>
    <w:rsid w:val="00437FFB"/>
    <w:rsid w:val="00440E41"/>
    <w:rsid w:val="00441F3A"/>
    <w:rsid w:val="004434A5"/>
    <w:rsid w:val="00446713"/>
    <w:rsid w:val="00447221"/>
    <w:rsid w:val="004473F4"/>
    <w:rsid w:val="00450342"/>
    <w:rsid w:val="00451719"/>
    <w:rsid w:val="004525C2"/>
    <w:rsid w:val="0045278E"/>
    <w:rsid w:val="00452D93"/>
    <w:rsid w:val="00452E40"/>
    <w:rsid w:val="004539C8"/>
    <w:rsid w:val="004557CE"/>
    <w:rsid w:val="004567F2"/>
    <w:rsid w:val="004574E2"/>
    <w:rsid w:val="00462EF6"/>
    <w:rsid w:val="00463A71"/>
    <w:rsid w:val="00463C58"/>
    <w:rsid w:val="00467175"/>
    <w:rsid w:val="00470101"/>
    <w:rsid w:val="00470B9D"/>
    <w:rsid w:val="004736CD"/>
    <w:rsid w:val="00473B36"/>
    <w:rsid w:val="00474915"/>
    <w:rsid w:val="00474A25"/>
    <w:rsid w:val="00475397"/>
    <w:rsid w:val="00480D74"/>
    <w:rsid w:val="00481606"/>
    <w:rsid w:val="004821CB"/>
    <w:rsid w:val="00484177"/>
    <w:rsid w:val="004857A2"/>
    <w:rsid w:val="004862C6"/>
    <w:rsid w:val="0048728A"/>
    <w:rsid w:val="00490998"/>
    <w:rsid w:val="00490EC9"/>
    <w:rsid w:val="00491351"/>
    <w:rsid w:val="004924CC"/>
    <w:rsid w:val="0049536E"/>
    <w:rsid w:val="00495562"/>
    <w:rsid w:val="00496E95"/>
    <w:rsid w:val="004A731E"/>
    <w:rsid w:val="004A7439"/>
    <w:rsid w:val="004B0A19"/>
    <w:rsid w:val="004B14F9"/>
    <w:rsid w:val="004B6836"/>
    <w:rsid w:val="004C07B5"/>
    <w:rsid w:val="004C0E2B"/>
    <w:rsid w:val="004C1428"/>
    <w:rsid w:val="004C1D7D"/>
    <w:rsid w:val="004C1FE9"/>
    <w:rsid w:val="004C292D"/>
    <w:rsid w:val="004C292F"/>
    <w:rsid w:val="004C371B"/>
    <w:rsid w:val="004D25CE"/>
    <w:rsid w:val="004D2D7F"/>
    <w:rsid w:val="004D353E"/>
    <w:rsid w:val="004D3C8E"/>
    <w:rsid w:val="004D3F60"/>
    <w:rsid w:val="004D4662"/>
    <w:rsid w:val="004D6A33"/>
    <w:rsid w:val="004E01F6"/>
    <w:rsid w:val="004E18E3"/>
    <w:rsid w:val="004E2115"/>
    <w:rsid w:val="004E323D"/>
    <w:rsid w:val="004E3443"/>
    <w:rsid w:val="004E3932"/>
    <w:rsid w:val="004E4E01"/>
    <w:rsid w:val="004E4E5B"/>
    <w:rsid w:val="004E682C"/>
    <w:rsid w:val="004F0455"/>
    <w:rsid w:val="004F4F75"/>
    <w:rsid w:val="004F56A5"/>
    <w:rsid w:val="00500951"/>
    <w:rsid w:val="005044D4"/>
    <w:rsid w:val="005108FD"/>
    <w:rsid w:val="00510CC7"/>
    <w:rsid w:val="00512DF8"/>
    <w:rsid w:val="005132AC"/>
    <w:rsid w:val="00513737"/>
    <w:rsid w:val="005138F9"/>
    <w:rsid w:val="005150E8"/>
    <w:rsid w:val="0052307A"/>
    <w:rsid w:val="00525330"/>
    <w:rsid w:val="00534CA5"/>
    <w:rsid w:val="00535C09"/>
    <w:rsid w:val="00537082"/>
    <w:rsid w:val="0053761D"/>
    <w:rsid w:val="00537DE3"/>
    <w:rsid w:val="005400DF"/>
    <w:rsid w:val="00541636"/>
    <w:rsid w:val="00543BE3"/>
    <w:rsid w:val="00546A7D"/>
    <w:rsid w:val="005536FC"/>
    <w:rsid w:val="00553A8E"/>
    <w:rsid w:val="00554C4E"/>
    <w:rsid w:val="00554FF9"/>
    <w:rsid w:val="00557BD0"/>
    <w:rsid w:val="00557BDD"/>
    <w:rsid w:val="005613AE"/>
    <w:rsid w:val="0056395B"/>
    <w:rsid w:val="005653FF"/>
    <w:rsid w:val="00565CBE"/>
    <w:rsid w:val="00566415"/>
    <w:rsid w:val="005666FB"/>
    <w:rsid w:val="0057016B"/>
    <w:rsid w:val="005711B5"/>
    <w:rsid w:val="00572B9B"/>
    <w:rsid w:val="005743C4"/>
    <w:rsid w:val="00574FCC"/>
    <w:rsid w:val="00575E9D"/>
    <w:rsid w:val="00576C0B"/>
    <w:rsid w:val="00576F38"/>
    <w:rsid w:val="00580113"/>
    <w:rsid w:val="00583A37"/>
    <w:rsid w:val="00583DAF"/>
    <w:rsid w:val="00586A0D"/>
    <w:rsid w:val="00586D09"/>
    <w:rsid w:val="005912F9"/>
    <w:rsid w:val="00591C27"/>
    <w:rsid w:val="00593B9A"/>
    <w:rsid w:val="00594B95"/>
    <w:rsid w:val="00595407"/>
    <w:rsid w:val="00595A2D"/>
    <w:rsid w:val="0059767B"/>
    <w:rsid w:val="005A0525"/>
    <w:rsid w:val="005A0A59"/>
    <w:rsid w:val="005A1717"/>
    <w:rsid w:val="005A2294"/>
    <w:rsid w:val="005A261C"/>
    <w:rsid w:val="005A62A6"/>
    <w:rsid w:val="005A77B3"/>
    <w:rsid w:val="005B08AE"/>
    <w:rsid w:val="005B0E77"/>
    <w:rsid w:val="005B3C95"/>
    <w:rsid w:val="005B3CBF"/>
    <w:rsid w:val="005B43DD"/>
    <w:rsid w:val="005C0889"/>
    <w:rsid w:val="005C1B2B"/>
    <w:rsid w:val="005C1FC0"/>
    <w:rsid w:val="005C21DA"/>
    <w:rsid w:val="005C5174"/>
    <w:rsid w:val="005C5FF7"/>
    <w:rsid w:val="005C6DA9"/>
    <w:rsid w:val="005C732E"/>
    <w:rsid w:val="005D0481"/>
    <w:rsid w:val="005D09BD"/>
    <w:rsid w:val="005D1912"/>
    <w:rsid w:val="005D221E"/>
    <w:rsid w:val="005D4C12"/>
    <w:rsid w:val="005D5436"/>
    <w:rsid w:val="005D7484"/>
    <w:rsid w:val="005E0362"/>
    <w:rsid w:val="005E038C"/>
    <w:rsid w:val="005E0D01"/>
    <w:rsid w:val="005E2207"/>
    <w:rsid w:val="005E458B"/>
    <w:rsid w:val="005E4C22"/>
    <w:rsid w:val="005E61C2"/>
    <w:rsid w:val="005E6FD7"/>
    <w:rsid w:val="005E7F1D"/>
    <w:rsid w:val="005F54FC"/>
    <w:rsid w:val="005F55A2"/>
    <w:rsid w:val="00603300"/>
    <w:rsid w:val="00603DA3"/>
    <w:rsid w:val="0060565F"/>
    <w:rsid w:val="00605E48"/>
    <w:rsid w:val="00607227"/>
    <w:rsid w:val="006102BE"/>
    <w:rsid w:val="00611E4A"/>
    <w:rsid w:val="00614092"/>
    <w:rsid w:val="00615E29"/>
    <w:rsid w:val="006202B4"/>
    <w:rsid w:val="00622FD9"/>
    <w:rsid w:val="00624D2A"/>
    <w:rsid w:val="00625DC8"/>
    <w:rsid w:val="006269C8"/>
    <w:rsid w:val="0063020A"/>
    <w:rsid w:val="00630247"/>
    <w:rsid w:val="006306B0"/>
    <w:rsid w:val="00630966"/>
    <w:rsid w:val="00631213"/>
    <w:rsid w:val="00632C53"/>
    <w:rsid w:val="00632E72"/>
    <w:rsid w:val="006346F6"/>
    <w:rsid w:val="006361D3"/>
    <w:rsid w:val="00636A6A"/>
    <w:rsid w:val="00640560"/>
    <w:rsid w:val="00640670"/>
    <w:rsid w:val="00642561"/>
    <w:rsid w:val="00644B9A"/>
    <w:rsid w:val="00645B2C"/>
    <w:rsid w:val="00645E57"/>
    <w:rsid w:val="00650FDF"/>
    <w:rsid w:val="0065463F"/>
    <w:rsid w:val="00656263"/>
    <w:rsid w:val="00661BAF"/>
    <w:rsid w:val="00662A88"/>
    <w:rsid w:val="0066303D"/>
    <w:rsid w:val="0066526C"/>
    <w:rsid w:val="006655AA"/>
    <w:rsid w:val="00667185"/>
    <w:rsid w:val="00667D14"/>
    <w:rsid w:val="00670F59"/>
    <w:rsid w:val="00671548"/>
    <w:rsid w:val="00671B0A"/>
    <w:rsid w:val="00671D37"/>
    <w:rsid w:val="00672390"/>
    <w:rsid w:val="006724FF"/>
    <w:rsid w:val="00673093"/>
    <w:rsid w:val="0067350A"/>
    <w:rsid w:val="00673BA1"/>
    <w:rsid w:val="00674A04"/>
    <w:rsid w:val="00675CE2"/>
    <w:rsid w:val="00676ECA"/>
    <w:rsid w:val="006807BC"/>
    <w:rsid w:val="006812CF"/>
    <w:rsid w:val="00681B7D"/>
    <w:rsid w:val="00681BA9"/>
    <w:rsid w:val="00683427"/>
    <w:rsid w:val="00685645"/>
    <w:rsid w:val="00692E50"/>
    <w:rsid w:val="00692F31"/>
    <w:rsid w:val="00693B0F"/>
    <w:rsid w:val="0069460B"/>
    <w:rsid w:val="00694F0E"/>
    <w:rsid w:val="006958D8"/>
    <w:rsid w:val="006A05A5"/>
    <w:rsid w:val="006A175D"/>
    <w:rsid w:val="006A27E6"/>
    <w:rsid w:val="006A2ED9"/>
    <w:rsid w:val="006A3F23"/>
    <w:rsid w:val="006A46C4"/>
    <w:rsid w:val="006A6243"/>
    <w:rsid w:val="006A6450"/>
    <w:rsid w:val="006A7EEB"/>
    <w:rsid w:val="006B0B7D"/>
    <w:rsid w:val="006B0FCF"/>
    <w:rsid w:val="006B4E98"/>
    <w:rsid w:val="006B64FD"/>
    <w:rsid w:val="006C1B5A"/>
    <w:rsid w:val="006C1B92"/>
    <w:rsid w:val="006C20D6"/>
    <w:rsid w:val="006C2E24"/>
    <w:rsid w:val="006C2EE4"/>
    <w:rsid w:val="006C3C2B"/>
    <w:rsid w:val="006C6E8A"/>
    <w:rsid w:val="006D0347"/>
    <w:rsid w:val="006D1B1F"/>
    <w:rsid w:val="006D3FF5"/>
    <w:rsid w:val="006D6FAA"/>
    <w:rsid w:val="006E0A68"/>
    <w:rsid w:val="006E2E5E"/>
    <w:rsid w:val="006E3B2B"/>
    <w:rsid w:val="006E3FF9"/>
    <w:rsid w:val="006E5AF3"/>
    <w:rsid w:val="006F11EB"/>
    <w:rsid w:val="006F39DC"/>
    <w:rsid w:val="006F45D2"/>
    <w:rsid w:val="006F4DCE"/>
    <w:rsid w:val="006F78CD"/>
    <w:rsid w:val="006F79AA"/>
    <w:rsid w:val="006F7D48"/>
    <w:rsid w:val="00701380"/>
    <w:rsid w:val="007051C7"/>
    <w:rsid w:val="007058A3"/>
    <w:rsid w:val="00707CDE"/>
    <w:rsid w:val="0071058F"/>
    <w:rsid w:val="007120F0"/>
    <w:rsid w:val="00714591"/>
    <w:rsid w:val="0072158A"/>
    <w:rsid w:val="00722858"/>
    <w:rsid w:val="007235E5"/>
    <w:rsid w:val="00723DC6"/>
    <w:rsid w:val="00726514"/>
    <w:rsid w:val="007305FF"/>
    <w:rsid w:val="00736D49"/>
    <w:rsid w:val="00737217"/>
    <w:rsid w:val="0074097E"/>
    <w:rsid w:val="00746AE3"/>
    <w:rsid w:val="00746F5E"/>
    <w:rsid w:val="00750094"/>
    <w:rsid w:val="0075018D"/>
    <w:rsid w:val="00752FBA"/>
    <w:rsid w:val="00756CF6"/>
    <w:rsid w:val="00756E2F"/>
    <w:rsid w:val="007575C8"/>
    <w:rsid w:val="00757852"/>
    <w:rsid w:val="00757AA8"/>
    <w:rsid w:val="00757B71"/>
    <w:rsid w:val="00760D3F"/>
    <w:rsid w:val="0076123F"/>
    <w:rsid w:val="007613C5"/>
    <w:rsid w:val="00761F63"/>
    <w:rsid w:val="007629BE"/>
    <w:rsid w:val="007641A9"/>
    <w:rsid w:val="00764D4C"/>
    <w:rsid w:val="00764E92"/>
    <w:rsid w:val="007656F7"/>
    <w:rsid w:val="00766EB1"/>
    <w:rsid w:val="007676D0"/>
    <w:rsid w:val="00770026"/>
    <w:rsid w:val="007724DA"/>
    <w:rsid w:val="00772AD2"/>
    <w:rsid w:val="00775978"/>
    <w:rsid w:val="007761AC"/>
    <w:rsid w:val="007803BB"/>
    <w:rsid w:val="00781CA0"/>
    <w:rsid w:val="007858C4"/>
    <w:rsid w:val="00786543"/>
    <w:rsid w:val="00794772"/>
    <w:rsid w:val="00795347"/>
    <w:rsid w:val="007978B8"/>
    <w:rsid w:val="007A269A"/>
    <w:rsid w:val="007A31BF"/>
    <w:rsid w:val="007A34E1"/>
    <w:rsid w:val="007A784C"/>
    <w:rsid w:val="007B13AF"/>
    <w:rsid w:val="007B30E8"/>
    <w:rsid w:val="007B3BED"/>
    <w:rsid w:val="007B44C9"/>
    <w:rsid w:val="007B63D4"/>
    <w:rsid w:val="007B6538"/>
    <w:rsid w:val="007B7F4E"/>
    <w:rsid w:val="007C1118"/>
    <w:rsid w:val="007C6DE7"/>
    <w:rsid w:val="007D0054"/>
    <w:rsid w:val="007D79C9"/>
    <w:rsid w:val="007E25E3"/>
    <w:rsid w:val="007E4F1D"/>
    <w:rsid w:val="007E5043"/>
    <w:rsid w:val="007E57E0"/>
    <w:rsid w:val="007E5D66"/>
    <w:rsid w:val="007E6E70"/>
    <w:rsid w:val="007E77FE"/>
    <w:rsid w:val="007F0D1C"/>
    <w:rsid w:val="007F126B"/>
    <w:rsid w:val="007F1498"/>
    <w:rsid w:val="007F18B6"/>
    <w:rsid w:val="007F2836"/>
    <w:rsid w:val="007F59D2"/>
    <w:rsid w:val="007F6B70"/>
    <w:rsid w:val="0080029F"/>
    <w:rsid w:val="00800662"/>
    <w:rsid w:val="00800ADD"/>
    <w:rsid w:val="00801526"/>
    <w:rsid w:val="008042AD"/>
    <w:rsid w:val="00804609"/>
    <w:rsid w:val="00805C10"/>
    <w:rsid w:val="00807E0C"/>
    <w:rsid w:val="008109FF"/>
    <w:rsid w:val="00811804"/>
    <w:rsid w:val="00813728"/>
    <w:rsid w:val="00814D4B"/>
    <w:rsid w:val="00816288"/>
    <w:rsid w:val="0081634C"/>
    <w:rsid w:val="008211A5"/>
    <w:rsid w:val="008219EC"/>
    <w:rsid w:val="008233A2"/>
    <w:rsid w:val="008239F1"/>
    <w:rsid w:val="00824BCF"/>
    <w:rsid w:val="0082568A"/>
    <w:rsid w:val="0082653B"/>
    <w:rsid w:val="00826CA0"/>
    <w:rsid w:val="00826D08"/>
    <w:rsid w:val="00827745"/>
    <w:rsid w:val="008304E2"/>
    <w:rsid w:val="00830D88"/>
    <w:rsid w:val="00831F88"/>
    <w:rsid w:val="00832B72"/>
    <w:rsid w:val="00832F1F"/>
    <w:rsid w:val="00834ADA"/>
    <w:rsid w:val="00835337"/>
    <w:rsid w:val="008366A1"/>
    <w:rsid w:val="00841452"/>
    <w:rsid w:val="00841AA8"/>
    <w:rsid w:val="008429DA"/>
    <w:rsid w:val="008432D5"/>
    <w:rsid w:val="00843496"/>
    <w:rsid w:val="008501A0"/>
    <w:rsid w:val="008562C3"/>
    <w:rsid w:val="0085710B"/>
    <w:rsid w:val="0086103A"/>
    <w:rsid w:val="0086264F"/>
    <w:rsid w:val="00862BD1"/>
    <w:rsid w:val="00866196"/>
    <w:rsid w:val="00866791"/>
    <w:rsid w:val="008679A8"/>
    <w:rsid w:val="00867D07"/>
    <w:rsid w:val="0087574E"/>
    <w:rsid w:val="00876A37"/>
    <w:rsid w:val="00876F19"/>
    <w:rsid w:val="008805B6"/>
    <w:rsid w:val="0088499B"/>
    <w:rsid w:val="00884F3E"/>
    <w:rsid w:val="008855F4"/>
    <w:rsid w:val="00885890"/>
    <w:rsid w:val="00885D77"/>
    <w:rsid w:val="008865B9"/>
    <w:rsid w:val="008907C2"/>
    <w:rsid w:val="00891222"/>
    <w:rsid w:val="008922A2"/>
    <w:rsid w:val="008A6BE3"/>
    <w:rsid w:val="008A766B"/>
    <w:rsid w:val="008B01A9"/>
    <w:rsid w:val="008B1C78"/>
    <w:rsid w:val="008B214D"/>
    <w:rsid w:val="008B547C"/>
    <w:rsid w:val="008B604C"/>
    <w:rsid w:val="008C2F8A"/>
    <w:rsid w:val="008C389C"/>
    <w:rsid w:val="008C3CF2"/>
    <w:rsid w:val="008C3E5B"/>
    <w:rsid w:val="008C62C7"/>
    <w:rsid w:val="008C6ABD"/>
    <w:rsid w:val="008C799E"/>
    <w:rsid w:val="008C7D10"/>
    <w:rsid w:val="008D1F74"/>
    <w:rsid w:val="008D244F"/>
    <w:rsid w:val="008D384E"/>
    <w:rsid w:val="008D38B7"/>
    <w:rsid w:val="008D40F9"/>
    <w:rsid w:val="008D553A"/>
    <w:rsid w:val="008D7192"/>
    <w:rsid w:val="008E076A"/>
    <w:rsid w:val="008E1203"/>
    <w:rsid w:val="008E2EE3"/>
    <w:rsid w:val="008E3F29"/>
    <w:rsid w:val="008E667D"/>
    <w:rsid w:val="008F07F2"/>
    <w:rsid w:val="008F2237"/>
    <w:rsid w:val="008F29BF"/>
    <w:rsid w:val="008F415A"/>
    <w:rsid w:val="008F623F"/>
    <w:rsid w:val="0090198D"/>
    <w:rsid w:val="009045BD"/>
    <w:rsid w:val="00904765"/>
    <w:rsid w:val="009059B8"/>
    <w:rsid w:val="00906950"/>
    <w:rsid w:val="009115E1"/>
    <w:rsid w:val="0091300B"/>
    <w:rsid w:val="00913663"/>
    <w:rsid w:val="00913C5C"/>
    <w:rsid w:val="00914914"/>
    <w:rsid w:val="00915257"/>
    <w:rsid w:val="00922712"/>
    <w:rsid w:val="00924E26"/>
    <w:rsid w:val="00927173"/>
    <w:rsid w:val="00931638"/>
    <w:rsid w:val="00933456"/>
    <w:rsid w:val="0093524B"/>
    <w:rsid w:val="00937880"/>
    <w:rsid w:val="0093788A"/>
    <w:rsid w:val="00937A81"/>
    <w:rsid w:val="00937B14"/>
    <w:rsid w:val="00941362"/>
    <w:rsid w:val="00943213"/>
    <w:rsid w:val="0094397B"/>
    <w:rsid w:val="0094484A"/>
    <w:rsid w:val="00944CE1"/>
    <w:rsid w:val="0094539A"/>
    <w:rsid w:val="00945FE0"/>
    <w:rsid w:val="009472C8"/>
    <w:rsid w:val="009475A6"/>
    <w:rsid w:val="00947F95"/>
    <w:rsid w:val="00951F04"/>
    <w:rsid w:val="009533DA"/>
    <w:rsid w:val="009542C0"/>
    <w:rsid w:val="00955591"/>
    <w:rsid w:val="00956DB2"/>
    <w:rsid w:val="009618E5"/>
    <w:rsid w:val="0096222E"/>
    <w:rsid w:val="00962A72"/>
    <w:rsid w:val="00963892"/>
    <w:rsid w:val="00963B73"/>
    <w:rsid w:val="00970349"/>
    <w:rsid w:val="0097072E"/>
    <w:rsid w:val="00971453"/>
    <w:rsid w:val="00971701"/>
    <w:rsid w:val="00973018"/>
    <w:rsid w:val="00974197"/>
    <w:rsid w:val="00977AF2"/>
    <w:rsid w:val="00980F10"/>
    <w:rsid w:val="009813F7"/>
    <w:rsid w:val="00981C9A"/>
    <w:rsid w:val="00982080"/>
    <w:rsid w:val="009837F6"/>
    <w:rsid w:val="00987ACC"/>
    <w:rsid w:val="00987D7B"/>
    <w:rsid w:val="00990B36"/>
    <w:rsid w:val="009912FC"/>
    <w:rsid w:val="00994551"/>
    <w:rsid w:val="009955FC"/>
    <w:rsid w:val="0099756F"/>
    <w:rsid w:val="00997AC1"/>
    <w:rsid w:val="009A21B1"/>
    <w:rsid w:val="009A6CBD"/>
    <w:rsid w:val="009B4B2D"/>
    <w:rsid w:val="009B4BC0"/>
    <w:rsid w:val="009B582F"/>
    <w:rsid w:val="009B6CCD"/>
    <w:rsid w:val="009C1279"/>
    <w:rsid w:val="009C4D3B"/>
    <w:rsid w:val="009C507F"/>
    <w:rsid w:val="009C5360"/>
    <w:rsid w:val="009C5948"/>
    <w:rsid w:val="009C6424"/>
    <w:rsid w:val="009D0052"/>
    <w:rsid w:val="009D0926"/>
    <w:rsid w:val="009D1858"/>
    <w:rsid w:val="009D5689"/>
    <w:rsid w:val="009E1876"/>
    <w:rsid w:val="009E279F"/>
    <w:rsid w:val="009E2CF3"/>
    <w:rsid w:val="009E58F6"/>
    <w:rsid w:val="009E627C"/>
    <w:rsid w:val="009F1159"/>
    <w:rsid w:val="009F2401"/>
    <w:rsid w:val="009F2E21"/>
    <w:rsid w:val="009F39C9"/>
    <w:rsid w:val="009F7CF9"/>
    <w:rsid w:val="00A00E1C"/>
    <w:rsid w:val="00A024C4"/>
    <w:rsid w:val="00A0302E"/>
    <w:rsid w:val="00A06EA1"/>
    <w:rsid w:val="00A1037F"/>
    <w:rsid w:val="00A1071F"/>
    <w:rsid w:val="00A11277"/>
    <w:rsid w:val="00A11BC0"/>
    <w:rsid w:val="00A11F0D"/>
    <w:rsid w:val="00A14AA9"/>
    <w:rsid w:val="00A16FEE"/>
    <w:rsid w:val="00A20366"/>
    <w:rsid w:val="00A20F68"/>
    <w:rsid w:val="00A21D46"/>
    <w:rsid w:val="00A23AC0"/>
    <w:rsid w:val="00A2579F"/>
    <w:rsid w:val="00A26B59"/>
    <w:rsid w:val="00A27585"/>
    <w:rsid w:val="00A305D7"/>
    <w:rsid w:val="00A30731"/>
    <w:rsid w:val="00A322E2"/>
    <w:rsid w:val="00A35304"/>
    <w:rsid w:val="00A3711A"/>
    <w:rsid w:val="00A371A2"/>
    <w:rsid w:val="00A37BCC"/>
    <w:rsid w:val="00A4048B"/>
    <w:rsid w:val="00A4078E"/>
    <w:rsid w:val="00A41F84"/>
    <w:rsid w:val="00A420C6"/>
    <w:rsid w:val="00A42D5B"/>
    <w:rsid w:val="00A450D7"/>
    <w:rsid w:val="00A474EE"/>
    <w:rsid w:val="00A515C4"/>
    <w:rsid w:val="00A5307E"/>
    <w:rsid w:val="00A533BE"/>
    <w:rsid w:val="00A56EC7"/>
    <w:rsid w:val="00A5756A"/>
    <w:rsid w:val="00A6068D"/>
    <w:rsid w:val="00A66807"/>
    <w:rsid w:val="00A66875"/>
    <w:rsid w:val="00A67DBD"/>
    <w:rsid w:val="00A735F2"/>
    <w:rsid w:val="00A737DB"/>
    <w:rsid w:val="00A73C68"/>
    <w:rsid w:val="00A76727"/>
    <w:rsid w:val="00A85631"/>
    <w:rsid w:val="00A863DE"/>
    <w:rsid w:val="00A870C0"/>
    <w:rsid w:val="00A903A5"/>
    <w:rsid w:val="00A922CD"/>
    <w:rsid w:val="00A93F4C"/>
    <w:rsid w:val="00A94A09"/>
    <w:rsid w:val="00A95D12"/>
    <w:rsid w:val="00A96050"/>
    <w:rsid w:val="00AA31A2"/>
    <w:rsid w:val="00AA387B"/>
    <w:rsid w:val="00AA5E3F"/>
    <w:rsid w:val="00AA7E51"/>
    <w:rsid w:val="00AB120A"/>
    <w:rsid w:val="00AB3424"/>
    <w:rsid w:val="00AB36B9"/>
    <w:rsid w:val="00AB3BC9"/>
    <w:rsid w:val="00AB4EB0"/>
    <w:rsid w:val="00AB69DC"/>
    <w:rsid w:val="00AC0081"/>
    <w:rsid w:val="00AC180C"/>
    <w:rsid w:val="00AC2E67"/>
    <w:rsid w:val="00AC2FFA"/>
    <w:rsid w:val="00AC4466"/>
    <w:rsid w:val="00AC5A0E"/>
    <w:rsid w:val="00AC6A24"/>
    <w:rsid w:val="00AC6B46"/>
    <w:rsid w:val="00AC7073"/>
    <w:rsid w:val="00AD04F7"/>
    <w:rsid w:val="00AD05AB"/>
    <w:rsid w:val="00AD36A7"/>
    <w:rsid w:val="00AD774E"/>
    <w:rsid w:val="00AE0225"/>
    <w:rsid w:val="00AE03B6"/>
    <w:rsid w:val="00AE0D54"/>
    <w:rsid w:val="00AE1059"/>
    <w:rsid w:val="00AE6FFC"/>
    <w:rsid w:val="00AE7D6C"/>
    <w:rsid w:val="00AF0B8B"/>
    <w:rsid w:val="00AF4AD9"/>
    <w:rsid w:val="00AF71D5"/>
    <w:rsid w:val="00AF74BD"/>
    <w:rsid w:val="00B0025C"/>
    <w:rsid w:val="00B02DD6"/>
    <w:rsid w:val="00B0467D"/>
    <w:rsid w:val="00B04953"/>
    <w:rsid w:val="00B05425"/>
    <w:rsid w:val="00B057A4"/>
    <w:rsid w:val="00B0609B"/>
    <w:rsid w:val="00B065A6"/>
    <w:rsid w:val="00B073BB"/>
    <w:rsid w:val="00B1085F"/>
    <w:rsid w:val="00B110A8"/>
    <w:rsid w:val="00B12639"/>
    <w:rsid w:val="00B130E2"/>
    <w:rsid w:val="00B14B61"/>
    <w:rsid w:val="00B21741"/>
    <w:rsid w:val="00B22791"/>
    <w:rsid w:val="00B230B1"/>
    <w:rsid w:val="00B24140"/>
    <w:rsid w:val="00B243DF"/>
    <w:rsid w:val="00B251F6"/>
    <w:rsid w:val="00B27001"/>
    <w:rsid w:val="00B30B79"/>
    <w:rsid w:val="00B332DC"/>
    <w:rsid w:val="00B33A2C"/>
    <w:rsid w:val="00B34E9D"/>
    <w:rsid w:val="00B371B4"/>
    <w:rsid w:val="00B37B9E"/>
    <w:rsid w:val="00B40824"/>
    <w:rsid w:val="00B41A2F"/>
    <w:rsid w:val="00B42BAD"/>
    <w:rsid w:val="00B433F9"/>
    <w:rsid w:val="00B43E5E"/>
    <w:rsid w:val="00B444C6"/>
    <w:rsid w:val="00B45D31"/>
    <w:rsid w:val="00B47922"/>
    <w:rsid w:val="00B53648"/>
    <w:rsid w:val="00B541E6"/>
    <w:rsid w:val="00B55AA5"/>
    <w:rsid w:val="00B56813"/>
    <w:rsid w:val="00B56C0E"/>
    <w:rsid w:val="00B575C8"/>
    <w:rsid w:val="00B578EC"/>
    <w:rsid w:val="00B6070F"/>
    <w:rsid w:val="00B60DB1"/>
    <w:rsid w:val="00B626B8"/>
    <w:rsid w:val="00B62A31"/>
    <w:rsid w:val="00B63C0F"/>
    <w:rsid w:val="00B644B6"/>
    <w:rsid w:val="00B70FD3"/>
    <w:rsid w:val="00B7110B"/>
    <w:rsid w:val="00B74043"/>
    <w:rsid w:val="00B75111"/>
    <w:rsid w:val="00B751C9"/>
    <w:rsid w:val="00B766CD"/>
    <w:rsid w:val="00B76EC8"/>
    <w:rsid w:val="00B76F93"/>
    <w:rsid w:val="00B77658"/>
    <w:rsid w:val="00B77AE4"/>
    <w:rsid w:val="00B8201A"/>
    <w:rsid w:val="00B829AE"/>
    <w:rsid w:val="00B83D8E"/>
    <w:rsid w:val="00B86279"/>
    <w:rsid w:val="00B86704"/>
    <w:rsid w:val="00B869CF"/>
    <w:rsid w:val="00B8712F"/>
    <w:rsid w:val="00B871D1"/>
    <w:rsid w:val="00B87A02"/>
    <w:rsid w:val="00B87CD2"/>
    <w:rsid w:val="00B90AAA"/>
    <w:rsid w:val="00B90D67"/>
    <w:rsid w:val="00B96E9D"/>
    <w:rsid w:val="00BA1507"/>
    <w:rsid w:val="00BA4C4D"/>
    <w:rsid w:val="00BA5772"/>
    <w:rsid w:val="00BA6827"/>
    <w:rsid w:val="00BA727A"/>
    <w:rsid w:val="00BA7DF3"/>
    <w:rsid w:val="00BB0235"/>
    <w:rsid w:val="00BB07AA"/>
    <w:rsid w:val="00BB237B"/>
    <w:rsid w:val="00BB2A65"/>
    <w:rsid w:val="00BB4DE5"/>
    <w:rsid w:val="00BB5298"/>
    <w:rsid w:val="00BB6FF8"/>
    <w:rsid w:val="00BB7690"/>
    <w:rsid w:val="00BB7B4D"/>
    <w:rsid w:val="00BB7B87"/>
    <w:rsid w:val="00BC04DF"/>
    <w:rsid w:val="00BC3E4C"/>
    <w:rsid w:val="00BC5D69"/>
    <w:rsid w:val="00BE0AF6"/>
    <w:rsid w:val="00BE2843"/>
    <w:rsid w:val="00BE3734"/>
    <w:rsid w:val="00BE4FFE"/>
    <w:rsid w:val="00BF1600"/>
    <w:rsid w:val="00BF4D9F"/>
    <w:rsid w:val="00BF5DAB"/>
    <w:rsid w:val="00BF6819"/>
    <w:rsid w:val="00BF6BA9"/>
    <w:rsid w:val="00C00A56"/>
    <w:rsid w:val="00C0371D"/>
    <w:rsid w:val="00C038AD"/>
    <w:rsid w:val="00C03DDE"/>
    <w:rsid w:val="00C05976"/>
    <w:rsid w:val="00C06305"/>
    <w:rsid w:val="00C06A15"/>
    <w:rsid w:val="00C0742A"/>
    <w:rsid w:val="00C1057E"/>
    <w:rsid w:val="00C10C4D"/>
    <w:rsid w:val="00C11A78"/>
    <w:rsid w:val="00C21765"/>
    <w:rsid w:val="00C23177"/>
    <w:rsid w:val="00C232BF"/>
    <w:rsid w:val="00C2394D"/>
    <w:rsid w:val="00C24680"/>
    <w:rsid w:val="00C26BF5"/>
    <w:rsid w:val="00C27E24"/>
    <w:rsid w:val="00C32EDF"/>
    <w:rsid w:val="00C35ABD"/>
    <w:rsid w:val="00C36292"/>
    <w:rsid w:val="00C4149A"/>
    <w:rsid w:val="00C433F5"/>
    <w:rsid w:val="00C44461"/>
    <w:rsid w:val="00C50025"/>
    <w:rsid w:val="00C5256D"/>
    <w:rsid w:val="00C533B4"/>
    <w:rsid w:val="00C53FBD"/>
    <w:rsid w:val="00C549C9"/>
    <w:rsid w:val="00C57659"/>
    <w:rsid w:val="00C602D7"/>
    <w:rsid w:val="00C607B2"/>
    <w:rsid w:val="00C6139E"/>
    <w:rsid w:val="00C632D7"/>
    <w:rsid w:val="00C634DC"/>
    <w:rsid w:val="00C650EE"/>
    <w:rsid w:val="00C658D2"/>
    <w:rsid w:val="00C6708B"/>
    <w:rsid w:val="00C6785B"/>
    <w:rsid w:val="00C703A6"/>
    <w:rsid w:val="00C70BC0"/>
    <w:rsid w:val="00C7625C"/>
    <w:rsid w:val="00C81DCB"/>
    <w:rsid w:val="00C82441"/>
    <w:rsid w:val="00C826E0"/>
    <w:rsid w:val="00C832F7"/>
    <w:rsid w:val="00C84842"/>
    <w:rsid w:val="00C86718"/>
    <w:rsid w:val="00C876CF"/>
    <w:rsid w:val="00C87B1F"/>
    <w:rsid w:val="00C93133"/>
    <w:rsid w:val="00C94696"/>
    <w:rsid w:val="00C97E73"/>
    <w:rsid w:val="00CA4E5E"/>
    <w:rsid w:val="00CA6091"/>
    <w:rsid w:val="00CA6521"/>
    <w:rsid w:val="00CA713B"/>
    <w:rsid w:val="00CB0448"/>
    <w:rsid w:val="00CB086C"/>
    <w:rsid w:val="00CB200B"/>
    <w:rsid w:val="00CB2E74"/>
    <w:rsid w:val="00CB518F"/>
    <w:rsid w:val="00CB5423"/>
    <w:rsid w:val="00CB763D"/>
    <w:rsid w:val="00CC0254"/>
    <w:rsid w:val="00CC03DE"/>
    <w:rsid w:val="00CC04B3"/>
    <w:rsid w:val="00CC18C9"/>
    <w:rsid w:val="00CC23F1"/>
    <w:rsid w:val="00CC6618"/>
    <w:rsid w:val="00CD167B"/>
    <w:rsid w:val="00CD2DA5"/>
    <w:rsid w:val="00CD4C99"/>
    <w:rsid w:val="00CD73A7"/>
    <w:rsid w:val="00CE109F"/>
    <w:rsid w:val="00CE1544"/>
    <w:rsid w:val="00CE1CA3"/>
    <w:rsid w:val="00CE2328"/>
    <w:rsid w:val="00CE2476"/>
    <w:rsid w:val="00CE3B40"/>
    <w:rsid w:val="00CE618F"/>
    <w:rsid w:val="00CF1769"/>
    <w:rsid w:val="00CF2E04"/>
    <w:rsid w:val="00CF4673"/>
    <w:rsid w:val="00D009D6"/>
    <w:rsid w:val="00D00A63"/>
    <w:rsid w:val="00D04DA5"/>
    <w:rsid w:val="00D05390"/>
    <w:rsid w:val="00D05FEE"/>
    <w:rsid w:val="00D06656"/>
    <w:rsid w:val="00D113D1"/>
    <w:rsid w:val="00D113D2"/>
    <w:rsid w:val="00D11CE1"/>
    <w:rsid w:val="00D1246B"/>
    <w:rsid w:val="00D12DF6"/>
    <w:rsid w:val="00D1466E"/>
    <w:rsid w:val="00D15325"/>
    <w:rsid w:val="00D1558B"/>
    <w:rsid w:val="00D15C8D"/>
    <w:rsid w:val="00D175E5"/>
    <w:rsid w:val="00D20D28"/>
    <w:rsid w:val="00D25FEE"/>
    <w:rsid w:val="00D26978"/>
    <w:rsid w:val="00D26D20"/>
    <w:rsid w:val="00D27097"/>
    <w:rsid w:val="00D27AB9"/>
    <w:rsid w:val="00D30131"/>
    <w:rsid w:val="00D31E1F"/>
    <w:rsid w:val="00D32E1F"/>
    <w:rsid w:val="00D33B90"/>
    <w:rsid w:val="00D33C43"/>
    <w:rsid w:val="00D35092"/>
    <w:rsid w:val="00D36F74"/>
    <w:rsid w:val="00D401BF"/>
    <w:rsid w:val="00D40BB1"/>
    <w:rsid w:val="00D411AA"/>
    <w:rsid w:val="00D42B4C"/>
    <w:rsid w:val="00D44D49"/>
    <w:rsid w:val="00D459F1"/>
    <w:rsid w:val="00D4618F"/>
    <w:rsid w:val="00D509F8"/>
    <w:rsid w:val="00D51407"/>
    <w:rsid w:val="00D518F8"/>
    <w:rsid w:val="00D5234A"/>
    <w:rsid w:val="00D5330B"/>
    <w:rsid w:val="00D54A5D"/>
    <w:rsid w:val="00D57872"/>
    <w:rsid w:val="00D57B8A"/>
    <w:rsid w:val="00D61B77"/>
    <w:rsid w:val="00D61FB1"/>
    <w:rsid w:val="00D62844"/>
    <w:rsid w:val="00D65900"/>
    <w:rsid w:val="00D67578"/>
    <w:rsid w:val="00D67CC4"/>
    <w:rsid w:val="00D725BB"/>
    <w:rsid w:val="00D745B4"/>
    <w:rsid w:val="00D764DE"/>
    <w:rsid w:val="00D77766"/>
    <w:rsid w:val="00D85F13"/>
    <w:rsid w:val="00D8763E"/>
    <w:rsid w:val="00D87EBC"/>
    <w:rsid w:val="00D9018D"/>
    <w:rsid w:val="00D939B1"/>
    <w:rsid w:val="00D94AA8"/>
    <w:rsid w:val="00D96DC3"/>
    <w:rsid w:val="00D9711F"/>
    <w:rsid w:val="00DA0102"/>
    <w:rsid w:val="00DA0CEB"/>
    <w:rsid w:val="00DA117C"/>
    <w:rsid w:val="00DA1857"/>
    <w:rsid w:val="00DA19F3"/>
    <w:rsid w:val="00DA32F3"/>
    <w:rsid w:val="00DA49CB"/>
    <w:rsid w:val="00DB00A9"/>
    <w:rsid w:val="00DB0149"/>
    <w:rsid w:val="00DB0940"/>
    <w:rsid w:val="00DB0C8C"/>
    <w:rsid w:val="00DB0E93"/>
    <w:rsid w:val="00DB2D9D"/>
    <w:rsid w:val="00DB360C"/>
    <w:rsid w:val="00DB3E46"/>
    <w:rsid w:val="00DB48FA"/>
    <w:rsid w:val="00DB4DAA"/>
    <w:rsid w:val="00DB50D3"/>
    <w:rsid w:val="00DC3676"/>
    <w:rsid w:val="00DD5619"/>
    <w:rsid w:val="00DE07DD"/>
    <w:rsid w:val="00DE10FA"/>
    <w:rsid w:val="00DE1463"/>
    <w:rsid w:val="00DE15DC"/>
    <w:rsid w:val="00DE179F"/>
    <w:rsid w:val="00DE224A"/>
    <w:rsid w:val="00DE24DF"/>
    <w:rsid w:val="00DF0FC5"/>
    <w:rsid w:val="00E01E6F"/>
    <w:rsid w:val="00E0203A"/>
    <w:rsid w:val="00E02283"/>
    <w:rsid w:val="00E03DD2"/>
    <w:rsid w:val="00E06DE2"/>
    <w:rsid w:val="00E12934"/>
    <w:rsid w:val="00E12CA0"/>
    <w:rsid w:val="00E155EC"/>
    <w:rsid w:val="00E1677D"/>
    <w:rsid w:val="00E20AB7"/>
    <w:rsid w:val="00E21E47"/>
    <w:rsid w:val="00E2443B"/>
    <w:rsid w:val="00E26865"/>
    <w:rsid w:val="00E27263"/>
    <w:rsid w:val="00E3096B"/>
    <w:rsid w:val="00E30D28"/>
    <w:rsid w:val="00E3103D"/>
    <w:rsid w:val="00E34344"/>
    <w:rsid w:val="00E35787"/>
    <w:rsid w:val="00E36DDC"/>
    <w:rsid w:val="00E37537"/>
    <w:rsid w:val="00E40A6C"/>
    <w:rsid w:val="00E42EF4"/>
    <w:rsid w:val="00E447C5"/>
    <w:rsid w:val="00E44B5B"/>
    <w:rsid w:val="00E463A9"/>
    <w:rsid w:val="00E476D6"/>
    <w:rsid w:val="00E5094C"/>
    <w:rsid w:val="00E50CF8"/>
    <w:rsid w:val="00E5375A"/>
    <w:rsid w:val="00E60972"/>
    <w:rsid w:val="00E60D6E"/>
    <w:rsid w:val="00E61867"/>
    <w:rsid w:val="00E61BCF"/>
    <w:rsid w:val="00E64B9B"/>
    <w:rsid w:val="00E65222"/>
    <w:rsid w:val="00E6605E"/>
    <w:rsid w:val="00E660EF"/>
    <w:rsid w:val="00E672FD"/>
    <w:rsid w:val="00E73F65"/>
    <w:rsid w:val="00E7537D"/>
    <w:rsid w:val="00E7585D"/>
    <w:rsid w:val="00E7608B"/>
    <w:rsid w:val="00E76931"/>
    <w:rsid w:val="00E8182E"/>
    <w:rsid w:val="00E82B70"/>
    <w:rsid w:val="00E83631"/>
    <w:rsid w:val="00E83A52"/>
    <w:rsid w:val="00E8425F"/>
    <w:rsid w:val="00E870B4"/>
    <w:rsid w:val="00E9070A"/>
    <w:rsid w:val="00E93BFC"/>
    <w:rsid w:val="00E94877"/>
    <w:rsid w:val="00E96026"/>
    <w:rsid w:val="00EA0FBC"/>
    <w:rsid w:val="00EA19E5"/>
    <w:rsid w:val="00EA3C50"/>
    <w:rsid w:val="00EA40DB"/>
    <w:rsid w:val="00EA4511"/>
    <w:rsid w:val="00EA45DD"/>
    <w:rsid w:val="00EA4C1D"/>
    <w:rsid w:val="00EB0F0F"/>
    <w:rsid w:val="00EB2505"/>
    <w:rsid w:val="00EB3A08"/>
    <w:rsid w:val="00EB7D8E"/>
    <w:rsid w:val="00EC0FDA"/>
    <w:rsid w:val="00EC14EB"/>
    <w:rsid w:val="00EC265F"/>
    <w:rsid w:val="00EC4DCF"/>
    <w:rsid w:val="00EC4F1D"/>
    <w:rsid w:val="00EC5C39"/>
    <w:rsid w:val="00ED0859"/>
    <w:rsid w:val="00ED346C"/>
    <w:rsid w:val="00ED3C7D"/>
    <w:rsid w:val="00ED445B"/>
    <w:rsid w:val="00ED5555"/>
    <w:rsid w:val="00ED6B26"/>
    <w:rsid w:val="00EE015D"/>
    <w:rsid w:val="00EE11E7"/>
    <w:rsid w:val="00EE35E0"/>
    <w:rsid w:val="00EE672D"/>
    <w:rsid w:val="00EF01A0"/>
    <w:rsid w:val="00EF02C3"/>
    <w:rsid w:val="00EF16A3"/>
    <w:rsid w:val="00EF276E"/>
    <w:rsid w:val="00EF374D"/>
    <w:rsid w:val="00EF4A0F"/>
    <w:rsid w:val="00EF4F60"/>
    <w:rsid w:val="00EF5566"/>
    <w:rsid w:val="00F010DF"/>
    <w:rsid w:val="00F01B6C"/>
    <w:rsid w:val="00F0293D"/>
    <w:rsid w:val="00F04853"/>
    <w:rsid w:val="00F10177"/>
    <w:rsid w:val="00F10EAA"/>
    <w:rsid w:val="00F12147"/>
    <w:rsid w:val="00F1297F"/>
    <w:rsid w:val="00F12D25"/>
    <w:rsid w:val="00F131DE"/>
    <w:rsid w:val="00F155ED"/>
    <w:rsid w:val="00F15BA2"/>
    <w:rsid w:val="00F1733A"/>
    <w:rsid w:val="00F21367"/>
    <w:rsid w:val="00F213C5"/>
    <w:rsid w:val="00F21764"/>
    <w:rsid w:val="00F22283"/>
    <w:rsid w:val="00F238BB"/>
    <w:rsid w:val="00F2440E"/>
    <w:rsid w:val="00F25576"/>
    <w:rsid w:val="00F307F6"/>
    <w:rsid w:val="00F31E54"/>
    <w:rsid w:val="00F33295"/>
    <w:rsid w:val="00F33EB5"/>
    <w:rsid w:val="00F36E03"/>
    <w:rsid w:val="00F37063"/>
    <w:rsid w:val="00F41161"/>
    <w:rsid w:val="00F4181E"/>
    <w:rsid w:val="00F4425E"/>
    <w:rsid w:val="00F47CA7"/>
    <w:rsid w:val="00F532F9"/>
    <w:rsid w:val="00F5412B"/>
    <w:rsid w:val="00F5503A"/>
    <w:rsid w:val="00F55A95"/>
    <w:rsid w:val="00F55B3F"/>
    <w:rsid w:val="00F64869"/>
    <w:rsid w:val="00F65424"/>
    <w:rsid w:val="00F6567A"/>
    <w:rsid w:val="00F66A67"/>
    <w:rsid w:val="00F674B1"/>
    <w:rsid w:val="00F70352"/>
    <w:rsid w:val="00F711D6"/>
    <w:rsid w:val="00F713AB"/>
    <w:rsid w:val="00F72261"/>
    <w:rsid w:val="00F72413"/>
    <w:rsid w:val="00F729B7"/>
    <w:rsid w:val="00F72ECD"/>
    <w:rsid w:val="00F72FCE"/>
    <w:rsid w:val="00F7386C"/>
    <w:rsid w:val="00F74FFA"/>
    <w:rsid w:val="00F7589D"/>
    <w:rsid w:val="00F76799"/>
    <w:rsid w:val="00F772C3"/>
    <w:rsid w:val="00F81C32"/>
    <w:rsid w:val="00F8542E"/>
    <w:rsid w:val="00F863E6"/>
    <w:rsid w:val="00F9282B"/>
    <w:rsid w:val="00F92936"/>
    <w:rsid w:val="00F94F0B"/>
    <w:rsid w:val="00F960B8"/>
    <w:rsid w:val="00FA0900"/>
    <w:rsid w:val="00FA221E"/>
    <w:rsid w:val="00FA408A"/>
    <w:rsid w:val="00FA73A2"/>
    <w:rsid w:val="00FB16B4"/>
    <w:rsid w:val="00FB174F"/>
    <w:rsid w:val="00FB3B73"/>
    <w:rsid w:val="00FB44C8"/>
    <w:rsid w:val="00FB49D7"/>
    <w:rsid w:val="00FB6EC3"/>
    <w:rsid w:val="00FB7A22"/>
    <w:rsid w:val="00FC0C2D"/>
    <w:rsid w:val="00FC243C"/>
    <w:rsid w:val="00FD17EA"/>
    <w:rsid w:val="00FD1C94"/>
    <w:rsid w:val="00FD2B7B"/>
    <w:rsid w:val="00FD392A"/>
    <w:rsid w:val="00FD529C"/>
    <w:rsid w:val="00FD5F46"/>
    <w:rsid w:val="00FD7DB5"/>
    <w:rsid w:val="00FE081D"/>
    <w:rsid w:val="00FE1901"/>
    <w:rsid w:val="00FE3E6C"/>
    <w:rsid w:val="00FE5F16"/>
    <w:rsid w:val="00FE6909"/>
    <w:rsid w:val="00FE73C6"/>
    <w:rsid w:val="00FE7EAE"/>
    <w:rsid w:val="00FF102D"/>
    <w:rsid w:val="00FF1D9C"/>
    <w:rsid w:val="00FF2113"/>
    <w:rsid w:val="00FF2576"/>
    <w:rsid w:val="00FF4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64DA"/>
  <w15:docId w15:val="{7AC6FCEE-E3B5-46EC-BFA1-E92D19F3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S Thrive Elliot" w:eastAsia="FS Thrive Elliot" w:hAnsi="FS Thrive Elliot"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43"/>
    <w:pPr>
      <w:spacing w:line="276" w:lineRule="auto"/>
    </w:pPr>
    <w:rPr>
      <w:rFonts w:ascii="Arial" w:hAnsi="Arial" w:cs="Arial"/>
      <w:szCs w:val="22"/>
    </w:rPr>
  </w:style>
  <w:style w:type="paragraph" w:styleId="Heading1">
    <w:name w:val="heading 1"/>
    <w:basedOn w:val="Heading2"/>
    <w:next w:val="Normal"/>
    <w:link w:val="Heading1Char"/>
    <w:uiPriority w:val="9"/>
    <w:semiHidden/>
    <w:rsid w:val="00656263"/>
    <w:pPr>
      <w:pageBreakBefore/>
      <w:spacing w:before="0"/>
      <w:outlineLvl w:val="0"/>
    </w:pPr>
    <w:rPr>
      <w:sz w:val="36"/>
      <w:szCs w:val="36"/>
    </w:rPr>
  </w:style>
  <w:style w:type="paragraph" w:styleId="Heading2">
    <w:name w:val="heading 2"/>
    <w:basedOn w:val="Normal"/>
    <w:next w:val="Normal"/>
    <w:link w:val="Heading2Char"/>
    <w:uiPriority w:val="9"/>
    <w:semiHidden/>
    <w:rsid w:val="00656263"/>
    <w:pPr>
      <w:keepNext/>
      <w:keepLines/>
      <w:spacing w:before="360" w:after="200"/>
      <w:outlineLvl w:val="1"/>
    </w:pPr>
    <w:rPr>
      <w:rFonts w:eastAsia="Times New Roman"/>
      <w:bCs/>
      <w:color w:val="000000"/>
      <w:sz w:val="32"/>
      <w:szCs w:val="26"/>
    </w:rPr>
  </w:style>
  <w:style w:type="paragraph" w:styleId="Heading3">
    <w:name w:val="heading 3"/>
    <w:basedOn w:val="Normal"/>
    <w:next w:val="Normal"/>
    <w:link w:val="Heading3Char"/>
    <w:uiPriority w:val="9"/>
    <w:semiHidden/>
    <w:qFormat/>
    <w:rsid w:val="00656263"/>
    <w:pPr>
      <w:keepNext/>
      <w:keepLines/>
      <w:spacing w:before="360" w:after="120"/>
      <w:outlineLvl w:val="2"/>
    </w:pPr>
    <w:rPr>
      <w:rFonts w:eastAsia="Times New Roman"/>
      <w:bCs/>
      <w:color w:val="000000"/>
      <w:sz w:val="28"/>
      <w:szCs w:val="28"/>
    </w:rPr>
  </w:style>
  <w:style w:type="paragraph" w:styleId="Heading4">
    <w:name w:val="heading 4"/>
    <w:basedOn w:val="Normal"/>
    <w:next w:val="Normal"/>
    <w:link w:val="Heading4Char"/>
    <w:uiPriority w:val="9"/>
    <w:semiHidden/>
    <w:qFormat/>
    <w:rsid w:val="00656263"/>
    <w:pPr>
      <w:keepNext/>
      <w:keepLines/>
      <w:spacing w:before="240" w:after="120"/>
      <w:outlineLvl w:val="3"/>
    </w:pPr>
    <w:rPr>
      <w:rFonts w:eastAsia="Times New Roman"/>
      <w:iCs/>
      <w:sz w:val="24"/>
    </w:rPr>
  </w:style>
  <w:style w:type="paragraph" w:styleId="Heading5">
    <w:name w:val="heading 5"/>
    <w:basedOn w:val="Normal"/>
    <w:next w:val="Normal"/>
    <w:link w:val="Heading5Char"/>
    <w:uiPriority w:val="9"/>
    <w:semiHidden/>
    <w:qFormat/>
    <w:rsid w:val="00656263"/>
    <w:pPr>
      <w:keepNext/>
      <w:keepLines/>
      <w:spacing w:before="200" w:after="60"/>
      <w:outlineLvl w:val="4"/>
    </w:pPr>
    <w:rPr>
      <w:rFonts w:eastAsia="Times New Roman" w:cs="Times New Roman"/>
      <w:b/>
      <w:bCs/>
      <w:sz w:val="22"/>
    </w:rPr>
  </w:style>
  <w:style w:type="paragraph" w:styleId="Heading6">
    <w:name w:val="heading 6"/>
    <w:aliases w:val="DO NOT USE Heading 6"/>
    <w:basedOn w:val="Normal"/>
    <w:next w:val="Normal"/>
    <w:link w:val="Heading6Char"/>
    <w:uiPriority w:val="9"/>
    <w:rsid w:val="00656263"/>
    <w:pPr>
      <w:keepNext/>
      <w:keepLines/>
      <w:spacing w:before="40" w:after="40"/>
      <w:outlineLvl w:val="5"/>
    </w:pPr>
    <w:rPr>
      <w:rFonts w:ascii="Aptos SemiBold" w:eastAsia="Times New Roman" w:hAnsi="Aptos SemiBold" w:cs="Times New Roman"/>
      <w:b/>
      <w:i/>
      <w:color w:val="5C5C5C"/>
      <w:sz w:val="24"/>
    </w:rPr>
  </w:style>
  <w:style w:type="paragraph" w:styleId="Heading7">
    <w:name w:val="heading 7"/>
    <w:basedOn w:val="Normal"/>
    <w:next w:val="Normal"/>
    <w:link w:val="Heading7Char"/>
    <w:uiPriority w:val="9"/>
    <w:semiHidden/>
    <w:qFormat/>
    <w:rsid w:val="00656263"/>
    <w:pPr>
      <w:keepNext/>
      <w:keepLines/>
      <w:spacing w:before="40" w:after="40"/>
      <w:outlineLvl w:val="6"/>
    </w:pPr>
    <w:rPr>
      <w:rFonts w:eastAsia="Times New Roman" w:cs="Times New Roman"/>
      <w:i/>
      <w:iCs/>
      <w:color w:val="B497D1"/>
    </w:rPr>
  </w:style>
  <w:style w:type="paragraph" w:styleId="Heading8">
    <w:name w:val="heading 8"/>
    <w:basedOn w:val="Normal"/>
    <w:next w:val="Normal"/>
    <w:link w:val="Heading8Char"/>
    <w:uiPriority w:val="9"/>
    <w:semiHidden/>
    <w:rsid w:val="00656263"/>
    <w:pPr>
      <w:keepNext/>
      <w:keepLines/>
      <w:spacing w:before="40" w:after="40"/>
      <w:outlineLvl w:val="7"/>
    </w:pPr>
    <w:rPr>
      <w:rFonts w:eastAsia="Times New Roman" w:cs="Times New Roman"/>
      <w:color w:val="B497D1"/>
      <w:szCs w:val="21"/>
    </w:rPr>
  </w:style>
  <w:style w:type="paragraph" w:styleId="Heading9">
    <w:name w:val="heading 9"/>
    <w:basedOn w:val="Normal"/>
    <w:next w:val="Normal"/>
    <w:link w:val="Heading9Char"/>
    <w:uiPriority w:val="9"/>
    <w:semiHidden/>
    <w:rsid w:val="00656263"/>
    <w:pPr>
      <w:keepNext/>
      <w:keepLines/>
      <w:spacing w:before="40"/>
      <w:outlineLvl w:val="8"/>
    </w:pPr>
    <w:rPr>
      <w:rFonts w:ascii="Arial Bold" w:eastAsia="Times New Roman" w:hAnsi="Arial Bold" w:cs="Times New Roman"/>
      <w:b/>
      <w:i/>
      <w:iCs/>
      <w:color w:val="272727"/>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656263"/>
    <w:rPr>
      <w:rFonts w:ascii="Arial" w:eastAsia="Times New Roman" w:hAnsi="Arial" w:cs="Arial"/>
      <w:bCs/>
      <w:color w:val="000000"/>
      <w:sz w:val="36"/>
      <w:szCs w:val="36"/>
    </w:rPr>
  </w:style>
  <w:style w:type="character" w:customStyle="1" w:styleId="Heading2Char">
    <w:name w:val="Heading 2 Char"/>
    <w:link w:val="Heading2"/>
    <w:uiPriority w:val="9"/>
    <w:semiHidden/>
    <w:rsid w:val="00656263"/>
    <w:rPr>
      <w:rFonts w:ascii="Arial" w:eastAsia="Times New Roman" w:hAnsi="Arial" w:cs="Arial"/>
      <w:bCs/>
      <w:color w:val="000000"/>
      <w:sz w:val="32"/>
      <w:szCs w:val="26"/>
    </w:rPr>
  </w:style>
  <w:style w:type="character" w:customStyle="1" w:styleId="Heading3Char">
    <w:name w:val="Heading 3 Char"/>
    <w:link w:val="Heading3"/>
    <w:uiPriority w:val="9"/>
    <w:semiHidden/>
    <w:rsid w:val="00656263"/>
    <w:rPr>
      <w:rFonts w:ascii="Arial" w:eastAsia="Times New Roman" w:hAnsi="Arial" w:cs="Arial"/>
      <w:bCs/>
      <w:color w:val="000000"/>
      <w:sz w:val="28"/>
      <w:szCs w:val="28"/>
    </w:rPr>
  </w:style>
  <w:style w:type="paragraph" w:customStyle="1" w:styleId="StradaDocTitle">
    <w:name w:val="Strada Doc Title"/>
    <w:qFormat/>
    <w:rsid w:val="00656263"/>
    <w:pPr>
      <w:spacing w:after="80"/>
    </w:pPr>
    <w:rPr>
      <w:rFonts w:ascii="Aptos SemiBold" w:hAnsi="Aptos SemiBold" w:cs="Arial"/>
      <w:color w:val="002414"/>
      <w:spacing w:val="-10"/>
      <w:sz w:val="56"/>
      <w:szCs w:val="22"/>
      <w14:ligatures w14:val="standardContextual"/>
    </w:rPr>
  </w:style>
  <w:style w:type="character" w:customStyle="1" w:styleId="Heading5Char">
    <w:name w:val="Heading 5 Char"/>
    <w:link w:val="Heading5"/>
    <w:uiPriority w:val="9"/>
    <w:semiHidden/>
    <w:rsid w:val="00656263"/>
    <w:rPr>
      <w:rFonts w:ascii="Arial" w:eastAsia="Times New Roman" w:hAnsi="Arial"/>
      <w:b/>
      <w:bCs/>
      <w:sz w:val="22"/>
      <w:szCs w:val="22"/>
    </w:rPr>
  </w:style>
  <w:style w:type="paragraph" w:customStyle="1" w:styleId="StradaContactHeader">
    <w:name w:val="Strada Contact Header"/>
    <w:qFormat/>
    <w:rsid w:val="00656263"/>
    <w:pPr>
      <w:spacing w:before="160" w:after="80" w:line="276" w:lineRule="auto"/>
    </w:pPr>
    <w:rPr>
      <w:rFonts w:ascii="Aptos SemiBold" w:hAnsi="Aptos SemiBold" w:cs="Arial"/>
      <w:color w:val="002414"/>
      <w:sz w:val="26"/>
      <w:szCs w:val="48"/>
    </w:rPr>
  </w:style>
  <w:style w:type="character" w:customStyle="1" w:styleId="Heading4Char">
    <w:name w:val="Heading 4 Char"/>
    <w:link w:val="Heading4"/>
    <w:uiPriority w:val="9"/>
    <w:semiHidden/>
    <w:rsid w:val="00656263"/>
    <w:rPr>
      <w:rFonts w:ascii="Arial" w:eastAsia="Times New Roman" w:hAnsi="Arial" w:cs="Arial"/>
      <w:iCs/>
      <w:sz w:val="24"/>
      <w:szCs w:val="22"/>
    </w:rPr>
  </w:style>
  <w:style w:type="paragraph" w:styleId="TOC1">
    <w:name w:val="toc 1"/>
    <w:aliases w:val="Strada TOC 1"/>
    <w:next w:val="Normal"/>
    <w:autoRedefine/>
    <w:uiPriority w:val="39"/>
    <w:qFormat/>
    <w:rsid w:val="00656263"/>
    <w:pPr>
      <w:tabs>
        <w:tab w:val="right" w:pos="9000"/>
      </w:tabs>
      <w:spacing w:before="240" w:after="200" w:line="276" w:lineRule="auto"/>
      <w:ind w:right="432"/>
    </w:pPr>
    <w:rPr>
      <w:rFonts w:ascii="Aptos" w:eastAsia="MS Mincho" w:hAnsi="Aptos" w:cs="Arial"/>
      <w:noProof/>
      <w:color w:val="000000"/>
      <w:sz w:val="24"/>
      <w:szCs w:val="22"/>
    </w:rPr>
  </w:style>
  <w:style w:type="paragraph" w:customStyle="1" w:styleId="StradaAppendixDivider">
    <w:name w:val="Strada Appendix Divider"/>
    <w:qFormat/>
    <w:rsid w:val="00656263"/>
    <w:pPr>
      <w:spacing w:after="80" w:line="384" w:lineRule="auto"/>
    </w:pPr>
    <w:rPr>
      <w:rFonts w:ascii="Aptos SemiBold" w:hAnsi="Aptos SemiBold" w:cs="Arial"/>
      <w:b/>
      <w:color w:val="004A2A"/>
      <w:sz w:val="40"/>
      <w:szCs w:val="96"/>
    </w:rPr>
  </w:style>
  <w:style w:type="paragraph" w:styleId="TOC3">
    <w:name w:val="toc 3"/>
    <w:aliases w:val="Strada TOC 3"/>
    <w:basedOn w:val="Normal"/>
    <w:next w:val="Normal"/>
    <w:autoRedefine/>
    <w:uiPriority w:val="39"/>
    <w:unhideWhenUsed/>
    <w:qFormat/>
    <w:rsid w:val="00656263"/>
    <w:pPr>
      <w:tabs>
        <w:tab w:val="right" w:pos="9000"/>
      </w:tabs>
      <w:spacing w:after="100"/>
      <w:ind w:left="403" w:right="432"/>
    </w:pPr>
    <w:rPr>
      <w:rFonts w:ascii="Aptos" w:hAnsi="Aptos"/>
      <w:sz w:val="24"/>
    </w:rPr>
  </w:style>
  <w:style w:type="paragraph" w:customStyle="1" w:styleId="StradaAddress">
    <w:name w:val="Strada Address"/>
    <w:autoRedefine/>
    <w:uiPriority w:val="1"/>
    <w:qFormat/>
    <w:rsid w:val="00656263"/>
    <w:rPr>
      <w:rFonts w:ascii="Aptos" w:eastAsia="FS Thrive Elliot Light" w:hAnsi="Aptos" w:cs="Arial"/>
      <w:color w:val="000000"/>
      <w:spacing w:val="1"/>
      <w:sz w:val="16"/>
      <w:szCs w:val="14"/>
    </w:rPr>
  </w:style>
  <w:style w:type="paragraph" w:customStyle="1" w:styleId="StradaTableHeader">
    <w:name w:val="Strada Table Header"/>
    <w:basedOn w:val="Normal"/>
    <w:qFormat/>
    <w:rsid w:val="00656263"/>
    <w:pPr>
      <w:spacing w:before="40" w:line="240" w:lineRule="auto"/>
    </w:pPr>
    <w:rPr>
      <w:rFonts w:ascii="Aptos SemiBold" w:hAnsi="Aptos SemiBold"/>
      <w:color w:val="D9FFE0"/>
      <w:sz w:val="24"/>
    </w:rPr>
  </w:style>
  <w:style w:type="paragraph" w:customStyle="1" w:styleId="StradaAboutStradaSolutions">
    <w:name w:val="Strada About Strada Solutions"/>
    <w:qFormat/>
    <w:rsid w:val="00656263"/>
    <w:pPr>
      <w:pageBreakBefore/>
      <w:spacing w:after="240" w:line="276" w:lineRule="auto"/>
    </w:pPr>
    <w:rPr>
      <w:rFonts w:ascii="Aptos SemiBold" w:hAnsi="Aptos SemiBold" w:cs="Arial"/>
      <w:noProof/>
      <w:color w:val="004A2A"/>
      <w:sz w:val="40"/>
      <w:szCs w:val="22"/>
    </w:rPr>
  </w:style>
  <w:style w:type="paragraph" w:customStyle="1" w:styleId="StradaClientName">
    <w:name w:val="Strada Client Name"/>
    <w:qFormat/>
    <w:rsid w:val="00656263"/>
    <w:pPr>
      <w:spacing w:before="160" w:after="80" w:line="278" w:lineRule="auto"/>
    </w:pPr>
    <w:rPr>
      <w:rFonts w:ascii="Aptos SemiBold" w:hAnsi="Aptos SemiBold" w:cs="Arial"/>
      <w:b/>
      <w:color w:val="002414"/>
      <w:sz w:val="28"/>
      <w:szCs w:val="48"/>
    </w:rPr>
  </w:style>
  <w:style w:type="paragraph" w:customStyle="1" w:styleId="StradaBullet1">
    <w:name w:val="Strada Bullet 1"/>
    <w:link w:val="StradaBullet1Char"/>
    <w:qFormat/>
    <w:rsid w:val="00656263"/>
    <w:pPr>
      <w:numPr>
        <w:numId w:val="1"/>
      </w:numPr>
      <w:tabs>
        <w:tab w:val="left" w:pos="360"/>
      </w:tabs>
      <w:spacing w:after="120" w:line="278" w:lineRule="auto"/>
      <w:ind w:left="357" w:hanging="357"/>
    </w:pPr>
    <w:rPr>
      <w:rFonts w:ascii="Aptos" w:hAnsi="Aptos" w:cs="Arial"/>
      <w:sz w:val="24"/>
      <w:szCs w:val="22"/>
    </w:rPr>
  </w:style>
  <w:style w:type="paragraph" w:customStyle="1" w:styleId="StradaBullet3">
    <w:name w:val="Strada Bullet 3"/>
    <w:basedOn w:val="Normal"/>
    <w:qFormat/>
    <w:rsid w:val="00656263"/>
    <w:pPr>
      <w:numPr>
        <w:numId w:val="3"/>
      </w:numPr>
      <w:spacing w:after="120" w:line="278" w:lineRule="auto"/>
      <w:ind w:left="924" w:hanging="357"/>
    </w:pPr>
    <w:rPr>
      <w:rFonts w:ascii="Aptos" w:hAnsi="Aptos"/>
      <w:sz w:val="24"/>
    </w:rPr>
  </w:style>
  <w:style w:type="paragraph" w:styleId="TOC4">
    <w:name w:val="toc 4"/>
    <w:aliases w:val="Strada TOC 4"/>
    <w:basedOn w:val="Normal"/>
    <w:next w:val="Normal"/>
    <w:autoRedefine/>
    <w:uiPriority w:val="39"/>
    <w:unhideWhenUsed/>
    <w:qFormat/>
    <w:rsid w:val="00656263"/>
    <w:pPr>
      <w:tabs>
        <w:tab w:val="right" w:pos="9000"/>
      </w:tabs>
      <w:spacing w:after="100"/>
      <w:ind w:left="605" w:right="432"/>
    </w:pPr>
    <w:rPr>
      <w:rFonts w:ascii="Aptos" w:hAnsi="Aptos"/>
      <w:sz w:val="24"/>
    </w:rPr>
  </w:style>
  <w:style w:type="character" w:customStyle="1" w:styleId="StradaQuote">
    <w:name w:val="Strada Quote"/>
    <w:basedOn w:val="DefaultParagraphFont"/>
    <w:uiPriority w:val="1"/>
    <w:qFormat/>
    <w:rsid w:val="00656263"/>
    <w:rPr>
      <w:rFonts w:ascii="Aptos" w:hAnsi="Aptos"/>
      <w:i/>
      <w:color w:val="5C5C5C"/>
      <w:sz w:val="24"/>
    </w:rPr>
  </w:style>
  <w:style w:type="paragraph" w:styleId="CommentSubject">
    <w:name w:val="annotation subject"/>
    <w:basedOn w:val="Normal"/>
    <w:next w:val="Normal"/>
    <w:link w:val="CommentSubjectChar"/>
    <w:uiPriority w:val="99"/>
    <w:semiHidden/>
    <w:unhideWhenUsed/>
    <w:rsid w:val="00656263"/>
    <w:pPr>
      <w:spacing w:line="240" w:lineRule="auto"/>
    </w:pPr>
    <w:rPr>
      <w:b/>
      <w:bCs/>
      <w:szCs w:val="20"/>
    </w:rPr>
  </w:style>
  <w:style w:type="character" w:customStyle="1" w:styleId="CommentSubjectChar">
    <w:name w:val="Comment Subject Char"/>
    <w:link w:val="CommentSubject"/>
    <w:uiPriority w:val="99"/>
    <w:semiHidden/>
    <w:rsid w:val="00656263"/>
    <w:rPr>
      <w:rFonts w:ascii="Arial" w:hAnsi="Arial" w:cs="Arial"/>
      <w:b/>
      <w:bCs/>
    </w:rPr>
  </w:style>
  <w:style w:type="paragraph" w:customStyle="1" w:styleId="StradaQuestion">
    <w:name w:val="Strada Question"/>
    <w:basedOn w:val="Normal"/>
    <w:next w:val="Normal"/>
    <w:qFormat/>
    <w:rsid w:val="00656263"/>
    <w:pPr>
      <w:keepNext/>
      <w:shd w:val="clear" w:color="auto" w:fill="F7F7F7"/>
      <w:spacing w:after="160" w:line="278" w:lineRule="auto"/>
    </w:pPr>
    <w:rPr>
      <w:rFonts w:ascii="Aptos SemiBold" w:hAnsi="Aptos SemiBold"/>
      <w:i/>
      <w:sz w:val="24"/>
    </w:rPr>
  </w:style>
  <w:style w:type="paragraph" w:customStyle="1" w:styleId="Stradasubquestion">
    <w:name w:val="Strada subquestion"/>
    <w:qFormat/>
    <w:rsid w:val="00656263"/>
    <w:pPr>
      <w:keepNext/>
      <w:shd w:val="clear" w:color="auto" w:fill="F7F7F7"/>
      <w:spacing w:after="160" w:line="278" w:lineRule="auto"/>
      <w:ind w:left="357"/>
    </w:pPr>
    <w:rPr>
      <w:rFonts w:ascii="Aptos SemiBold" w:hAnsi="Aptos SemiBold" w:cs="Arial"/>
      <w:i/>
      <w:sz w:val="24"/>
      <w:szCs w:val="22"/>
    </w:rPr>
  </w:style>
  <w:style w:type="table" w:styleId="TableGrid">
    <w:name w:val="Table Grid"/>
    <w:basedOn w:val="TableNormal"/>
    <w:uiPriority w:val="39"/>
    <w:rsid w:val="0065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aliases w:val="Strada TOC 2"/>
    <w:basedOn w:val="Normal"/>
    <w:next w:val="Normal"/>
    <w:autoRedefine/>
    <w:uiPriority w:val="39"/>
    <w:unhideWhenUsed/>
    <w:qFormat/>
    <w:rsid w:val="00656263"/>
    <w:pPr>
      <w:tabs>
        <w:tab w:val="right" w:pos="9000"/>
      </w:tabs>
      <w:spacing w:after="100"/>
      <w:ind w:left="216" w:right="432"/>
    </w:pPr>
    <w:rPr>
      <w:rFonts w:ascii="Aptos" w:hAnsi="Aptos"/>
      <w:noProof/>
      <w:color w:val="000000"/>
      <w:sz w:val="24"/>
    </w:rPr>
  </w:style>
  <w:style w:type="character" w:styleId="Hyperlink">
    <w:name w:val="Hyperlink"/>
    <w:aliases w:val="Strada Hyperlink"/>
    <w:uiPriority w:val="99"/>
    <w:unhideWhenUsed/>
    <w:qFormat/>
    <w:rsid w:val="00656263"/>
    <w:rPr>
      <w:rFonts w:ascii="Aptos" w:hAnsi="Aptos"/>
      <w:color w:val="300063"/>
      <w:sz w:val="24"/>
      <w:szCs w:val="21"/>
      <w:u w:val="single"/>
    </w:rPr>
  </w:style>
  <w:style w:type="paragraph" w:customStyle="1" w:styleId="Stradawritersnotes">
    <w:name w:val="Strada writers notes"/>
    <w:autoRedefine/>
    <w:qFormat/>
    <w:rsid w:val="00656263"/>
    <w:pPr>
      <w:shd w:val="clear" w:color="auto" w:fill="FFF999"/>
      <w:spacing w:after="160" w:line="278" w:lineRule="auto"/>
    </w:pPr>
    <w:rPr>
      <w:rFonts w:ascii="Aptos SemiBold" w:eastAsia="MS Mincho" w:hAnsi="Aptos SemiBold"/>
      <w:color w:val="FF0000"/>
      <w:sz w:val="24"/>
    </w:rPr>
  </w:style>
  <w:style w:type="paragraph" w:customStyle="1" w:styleId="StradaBullet4">
    <w:name w:val="Strada Bullet 4"/>
    <w:basedOn w:val="Normal"/>
    <w:qFormat/>
    <w:rsid w:val="00656263"/>
    <w:pPr>
      <w:numPr>
        <w:numId w:val="6"/>
      </w:numPr>
      <w:spacing w:after="120" w:line="278" w:lineRule="auto"/>
      <w:ind w:left="1208" w:hanging="357"/>
    </w:pPr>
    <w:rPr>
      <w:rFonts w:ascii="Aptos" w:eastAsia="Times New Roman" w:hAnsi="Aptos"/>
      <w:color w:val="000000"/>
      <w:sz w:val="24"/>
      <w:szCs w:val="20"/>
      <w:lang w:val="de-DE"/>
    </w:rPr>
  </w:style>
  <w:style w:type="paragraph" w:customStyle="1" w:styleId="StradaTablebullet1">
    <w:name w:val="Strada Table bullet 1"/>
    <w:qFormat/>
    <w:rsid w:val="00656263"/>
    <w:pPr>
      <w:numPr>
        <w:numId w:val="4"/>
      </w:numPr>
      <w:spacing w:before="40" w:after="80"/>
      <w:ind w:left="357" w:hanging="357"/>
    </w:pPr>
    <w:rPr>
      <w:rFonts w:ascii="Aptos" w:eastAsia="Times New Roman" w:hAnsi="Aptos" w:cs="Arial"/>
      <w:color w:val="002414"/>
      <w:sz w:val="24"/>
    </w:rPr>
  </w:style>
  <w:style w:type="paragraph" w:customStyle="1" w:styleId="StradaTablebullet2">
    <w:name w:val="Strada Table bullet 2"/>
    <w:qFormat/>
    <w:rsid w:val="00656263"/>
    <w:pPr>
      <w:numPr>
        <w:numId w:val="5"/>
      </w:numPr>
      <w:spacing w:before="40" w:after="80"/>
      <w:ind w:left="714" w:hanging="357"/>
    </w:pPr>
    <w:rPr>
      <w:rFonts w:ascii="Aptos" w:eastAsia="Times New Roman" w:hAnsi="Aptos" w:cs="Arial"/>
      <w:color w:val="002414"/>
      <w:sz w:val="24"/>
    </w:rPr>
  </w:style>
  <w:style w:type="table" w:customStyle="1" w:styleId="StradaRFPTable1">
    <w:name w:val="Strada RFP Table 1"/>
    <w:basedOn w:val="TableNormal"/>
    <w:uiPriority w:val="99"/>
    <w:rsid w:val="00656263"/>
    <w:pPr>
      <w:spacing w:before="40" w:after="40"/>
    </w:pPr>
    <w:rPr>
      <w:rFonts w:ascii="Aptos" w:hAnsi="Aptos"/>
      <w:color w:val="07452A"/>
      <w:sz w:val="24"/>
    </w:rPr>
    <w:tblPr>
      <w:tblBorders>
        <w:top w:val="single" w:sz="6" w:space="0" w:color="0A2029"/>
        <w:left w:val="single" w:sz="6" w:space="0" w:color="0A2029"/>
        <w:bottom w:val="single" w:sz="6" w:space="0" w:color="0A2029"/>
        <w:right w:val="single" w:sz="6" w:space="0" w:color="0A2029"/>
        <w:insideH w:val="single" w:sz="4" w:space="0" w:color="0A2029"/>
        <w:insideV w:val="single" w:sz="4" w:space="0" w:color="0A2029"/>
      </w:tblBorders>
    </w:tblPr>
    <w:tblStylePr w:type="firstRow">
      <w:rPr>
        <w:rFonts w:ascii="Arial" w:hAnsi="Arial"/>
        <w:b w:val="0"/>
        <w:color w:val="FFFFFF"/>
        <w:sz w:val="20"/>
      </w:rPr>
      <w:tblPr/>
      <w:tcPr>
        <w:shd w:val="clear" w:color="auto" w:fill="07452A"/>
      </w:tcPr>
    </w:tblStylePr>
  </w:style>
  <w:style w:type="paragraph" w:customStyle="1" w:styleId="StradaBullet5">
    <w:name w:val="Strada Bullet 5"/>
    <w:basedOn w:val="Normal"/>
    <w:qFormat/>
    <w:rsid w:val="00656263"/>
    <w:pPr>
      <w:numPr>
        <w:numId w:val="10"/>
      </w:numPr>
      <w:spacing w:after="120" w:line="278" w:lineRule="auto"/>
      <w:ind w:left="1491" w:hanging="357"/>
    </w:pPr>
    <w:rPr>
      <w:rFonts w:ascii="Aptos" w:eastAsia="Times New Roman" w:hAnsi="Aptos"/>
      <w:color w:val="000000"/>
      <w:sz w:val="24"/>
      <w:szCs w:val="20"/>
    </w:rPr>
  </w:style>
  <w:style w:type="character" w:styleId="FootnoteReference">
    <w:name w:val="footnote reference"/>
    <w:uiPriority w:val="99"/>
    <w:semiHidden/>
    <w:unhideWhenUsed/>
    <w:rsid w:val="00656263"/>
    <w:rPr>
      <w:vertAlign w:val="superscript"/>
    </w:rPr>
  </w:style>
  <w:style w:type="paragraph" w:customStyle="1" w:styleId="StradaQuestionNumbered">
    <w:name w:val="Strada Question Numbered"/>
    <w:basedOn w:val="StradaQuestion"/>
    <w:next w:val="Normal"/>
    <w:qFormat/>
    <w:rsid w:val="00656263"/>
    <w:pPr>
      <w:numPr>
        <w:numId w:val="7"/>
      </w:numPr>
      <w:tabs>
        <w:tab w:val="left" w:pos="360"/>
      </w:tabs>
      <w:ind w:left="357" w:hanging="357"/>
    </w:pPr>
  </w:style>
  <w:style w:type="paragraph" w:customStyle="1" w:styleId="StradaQuestionBulleted">
    <w:name w:val="Strada Question Bulleted"/>
    <w:basedOn w:val="StradaQuestion"/>
    <w:next w:val="Normal"/>
    <w:qFormat/>
    <w:rsid w:val="00656263"/>
    <w:pPr>
      <w:numPr>
        <w:numId w:val="8"/>
      </w:numPr>
      <w:tabs>
        <w:tab w:val="left" w:pos="360"/>
      </w:tabs>
      <w:ind w:left="357" w:hanging="357"/>
    </w:pPr>
  </w:style>
  <w:style w:type="paragraph" w:customStyle="1" w:styleId="StradaTOCHeader">
    <w:name w:val="Strada TOC Header"/>
    <w:basedOn w:val="Normal"/>
    <w:next w:val="Heading1"/>
    <w:qFormat/>
    <w:rsid w:val="00656263"/>
    <w:pPr>
      <w:spacing w:after="80" w:line="278" w:lineRule="auto"/>
    </w:pPr>
    <w:rPr>
      <w:rFonts w:ascii="Aptos SemiBold" w:eastAsia="MS Mincho" w:hAnsi="Aptos SemiBold"/>
      <w:color w:val="07452A"/>
      <w:sz w:val="40"/>
      <w:szCs w:val="36"/>
    </w:rPr>
  </w:style>
  <w:style w:type="paragraph" w:customStyle="1" w:styleId="StradaTablecopy">
    <w:name w:val="Strada Tablecopy"/>
    <w:basedOn w:val="Normal"/>
    <w:qFormat/>
    <w:rsid w:val="00656263"/>
    <w:pPr>
      <w:spacing w:before="40" w:after="80" w:line="240" w:lineRule="auto"/>
    </w:pPr>
    <w:rPr>
      <w:rFonts w:ascii="Aptos" w:hAnsi="Aptos"/>
      <w:color w:val="002414"/>
      <w:sz w:val="24"/>
    </w:rPr>
  </w:style>
  <w:style w:type="paragraph" w:styleId="Revision">
    <w:name w:val="Revision"/>
    <w:hidden/>
    <w:uiPriority w:val="99"/>
    <w:semiHidden/>
    <w:rsid w:val="00656263"/>
    <w:rPr>
      <w:rFonts w:ascii="Arial" w:hAnsi="Arial" w:cs="Arial"/>
      <w:szCs w:val="22"/>
    </w:rPr>
  </w:style>
  <w:style w:type="paragraph" w:customStyle="1" w:styleId="StradaBullet1END">
    <w:name w:val="Strada Bullet 1_END"/>
    <w:qFormat/>
    <w:rsid w:val="00656263"/>
    <w:pPr>
      <w:numPr>
        <w:numId w:val="9"/>
      </w:numPr>
      <w:spacing w:after="240" w:line="278" w:lineRule="auto"/>
      <w:ind w:left="357" w:hanging="357"/>
    </w:pPr>
    <w:rPr>
      <w:rFonts w:ascii="Aptos" w:hAnsi="Aptos" w:cs="Arial"/>
      <w:kern w:val="2"/>
      <w:sz w:val="24"/>
      <w:szCs w:val="22"/>
    </w:rPr>
  </w:style>
  <w:style w:type="paragraph" w:customStyle="1" w:styleId="StradaExecutiveSummaryHeading2">
    <w:name w:val="Strada Executive Summary Heading 2"/>
    <w:basedOn w:val="Heading2"/>
    <w:qFormat/>
    <w:rsid w:val="00656263"/>
    <w:pPr>
      <w:spacing w:before="160" w:after="80" w:line="278" w:lineRule="auto"/>
      <w:outlineLvl w:val="9"/>
    </w:pPr>
    <w:rPr>
      <w:rFonts w:ascii="Aptos SemiBold" w:hAnsi="Aptos SemiBold"/>
      <w:color w:val="07452A"/>
    </w:rPr>
  </w:style>
  <w:style w:type="paragraph" w:customStyle="1" w:styleId="StradaBullet2">
    <w:name w:val="Strada Bullet 2"/>
    <w:basedOn w:val="Normal"/>
    <w:qFormat/>
    <w:rsid w:val="00656263"/>
    <w:pPr>
      <w:numPr>
        <w:numId w:val="2"/>
      </w:numPr>
      <w:spacing w:after="120" w:line="278" w:lineRule="auto"/>
      <w:ind w:left="641" w:hanging="357"/>
    </w:pPr>
    <w:rPr>
      <w:rFonts w:ascii="Aptos" w:hAnsi="Aptos"/>
      <w:kern w:val="2"/>
      <w:sz w:val="24"/>
      <w14:ligatures w14:val="standardContextual"/>
    </w:rPr>
  </w:style>
  <w:style w:type="paragraph" w:customStyle="1" w:styleId="StradaBullet2END">
    <w:name w:val="Strada Bullet 2_END"/>
    <w:basedOn w:val="StradaBullet2"/>
    <w:qFormat/>
    <w:rsid w:val="00656263"/>
    <w:pPr>
      <w:spacing w:after="240"/>
    </w:pPr>
  </w:style>
  <w:style w:type="character" w:customStyle="1" w:styleId="StradaBullet1Char">
    <w:name w:val="Strada Bullet 1 Char"/>
    <w:link w:val="StradaBullet1"/>
    <w:rsid w:val="00656263"/>
    <w:rPr>
      <w:rFonts w:ascii="Aptos" w:hAnsi="Aptos" w:cs="Arial"/>
      <w:sz w:val="24"/>
      <w:szCs w:val="22"/>
    </w:rPr>
  </w:style>
  <w:style w:type="paragraph" w:customStyle="1" w:styleId="StradaNumbered">
    <w:name w:val="Strada Numbered"/>
    <w:link w:val="StradaNumberedChar"/>
    <w:autoRedefine/>
    <w:qFormat/>
    <w:rsid w:val="00656263"/>
    <w:pPr>
      <w:numPr>
        <w:numId w:val="12"/>
      </w:numPr>
      <w:spacing w:after="160" w:line="278" w:lineRule="auto"/>
      <w:ind w:left="357" w:hanging="357"/>
    </w:pPr>
    <w:rPr>
      <w:rFonts w:ascii="Aptos" w:hAnsi="Aptos" w:cs="Arial"/>
      <w:sz w:val="24"/>
      <w:szCs w:val="22"/>
    </w:rPr>
  </w:style>
  <w:style w:type="character" w:customStyle="1" w:styleId="StradaNumberedChar">
    <w:name w:val="Strada Numbered Char"/>
    <w:link w:val="StradaNumbered"/>
    <w:rsid w:val="00656263"/>
    <w:rPr>
      <w:rFonts w:ascii="Aptos" w:hAnsi="Aptos" w:cs="Arial"/>
      <w:sz w:val="24"/>
      <w:szCs w:val="22"/>
    </w:rPr>
  </w:style>
  <w:style w:type="paragraph" w:customStyle="1" w:styleId="StradaNormalDS">
    <w:name w:val="Strada NormalDS"/>
    <w:link w:val="StradaNormalDSChar"/>
    <w:qFormat/>
    <w:rsid w:val="00656263"/>
    <w:pPr>
      <w:spacing w:after="160" w:line="278" w:lineRule="auto"/>
    </w:pPr>
    <w:rPr>
      <w:rFonts w:ascii="Aptos" w:hAnsi="Aptos" w:cs="Arial"/>
      <w:color w:val="000000"/>
      <w:sz w:val="24"/>
      <w:szCs w:val="22"/>
    </w:rPr>
  </w:style>
  <w:style w:type="paragraph" w:customStyle="1" w:styleId="StradaBullet3END">
    <w:name w:val="Strada Bullet 3_END"/>
    <w:basedOn w:val="StradaBullet3"/>
    <w:qFormat/>
    <w:rsid w:val="00656263"/>
    <w:pPr>
      <w:spacing w:after="240"/>
    </w:pPr>
  </w:style>
  <w:style w:type="paragraph" w:styleId="Caption">
    <w:name w:val="caption"/>
    <w:next w:val="Normal"/>
    <w:uiPriority w:val="35"/>
    <w:semiHidden/>
    <w:qFormat/>
    <w:rsid w:val="00656263"/>
    <w:pPr>
      <w:spacing w:after="240"/>
      <w:jc w:val="center"/>
    </w:pPr>
    <w:rPr>
      <w:rFonts w:ascii="Arial Bold" w:hAnsi="Arial Bold" w:cs="Arial"/>
      <w:b/>
      <w:color w:val="0C2028"/>
      <w:sz w:val="19"/>
      <w:szCs w:val="16"/>
    </w:rPr>
  </w:style>
  <w:style w:type="paragraph" w:customStyle="1" w:styleId="StradaDueDate">
    <w:name w:val="Strada Due Date"/>
    <w:basedOn w:val="StradaClientName"/>
    <w:qFormat/>
    <w:rsid w:val="00656263"/>
    <w:pPr>
      <w:spacing w:before="0" w:line="240" w:lineRule="auto"/>
    </w:pPr>
    <w:rPr>
      <w:rFonts w:eastAsia="Times New Roman"/>
      <w:bCs/>
      <w:szCs w:val="28"/>
    </w:rPr>
  </w:style>
  <w:style w:type="paragraph" w:customStyle="1" w:styleId="StradaNormalDSPreceding">
    <w:name w:val="Strada NormalDS_Preceding"/>
    <w:basedOn w:val="StradaNormalDS"/>
    <w:qFormat/>
    <w:rsid w:val="00656263"/>
    <w:pPr>
      <w:spacing w:after="40"/>
    </w:pPr>
  </w:style>
  <w:style w:type="paragraph" w:customStyle="1" w:styleId="StradaTablecopyBold">
    <w:name w:val="Strada Tablecopy Bold"/>
    <w:basedOn w:val="Normal"/>
    <w:autoRedefine/>
    <w:qFormat/>
    <w:rsid w:val="00656263"/>
    <w:pPr>
      <w:spacing w:before="40" w:after="80" w:line="240" w:lineRule="auto"/>
    </w:pPr>
    <w:rPr>
      <w:rFonts w:ascii="Aptos" w:hAnsi="Aptos"/>
      <w:b/>
      <w:color w:val="002414"/>
      <w:sz w:val="24"/>
    </w:rPr>
  </w:style>
  <w:style w:type="paragraph" w:customStyle="1" w:styleId="StradaContact">
    <w:name w:val="Strada Contact"/>
    <w:basedOn w:val="Normal"/>
    <w:qFormat/>
    <w:rsid w:val="00656263"/>
    <w:rPr>
      <w:rFonts w:ascii="Aptos" w:hAnsi="Aptos"/>
      <w:color w:val="002414"/>
      <w:sz w:val="24"/>
    </w:rPr>
  </w:style>
  <w:style w:type="paragraph" w:customStyle="1" w:styleId="StradaBullet1Singlespace">
    <w:name w:val="Strada Bullet 1_Single space"/>
    <w:basedOn w:val="StradaBullet1"/>
    <w:qFormat/>
    <w:rsid w:val="00656263"/>
    <w:pPr>
      <w:spacing w:after="0"/>
    </w:pPr>
  </w:style>
  <w:style w:type="paragraph" w:styleId="BalloonText">
    <w:name w:val="Balloon Text"/>
    <w:basedOn w:val="Normal"/>
    <w:link w:val="BalloonTextChar"/>
    <w:uiPriority w:val="99"/>
    <w:semiHidden/>
    <w:unhideWhenUsed/>
    <w:rsid w:val="00656263"/>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56263"/>
    <w:rPr>
      <w:rFonts w:ascii="Segoe UI" w:hAnsi="Segoe UI" w:cs="Segoe UI"/>
      <w:sz w:val="18"/>
      <w:szCs w:val="18"/>
    </w:rPr>
  </w:style>
  <w:style w:type="character" w:customStyle="1" w:styleId="Heading6Char">
    <w:name w:val="Heading 6 Char"/>
    <w:aliases w:val="DO NOT USE Heading 6 Char"/>
    <w:link w:val="Heading6"/>
    <w:uiPriority w:val="9"/>
    <w:rsid w:val="00656263"/>
    <w:rPr>
      <w:rFonts w:ascii="Aptos SemiBold" w:eastAsia="Times New Roman" w:hAnsi="Aptos SemiBold"/>
      <w:b/>
      <w:i/>
      <w:color w:val="5C5C5C"/>
      <w:sz w:val="24"/>
      <w:szCs w:val="22"/>
    </w:rPr>
  </w:style>
  <w:style w:type="character" w:customStyle="1" w:styleId="Heading7Char">
    <w:name w:val="Heading 7 Char"/>
    <w:link w:val="Heading7"/>
    <w:uiPriority w:val="9"/>
    <w:semiHidden/>
    <w:rsid w:val="00656263"/>
    <w:rPr>
      <w:rFonts w:ascii="Arial" w:eastAsia="Times New Roman" w:hAnsi="Arial"/>
      <w:i/>
      <w:iCs/>
      <w:color w:val="B497D1"/>
      <w:szCs w:val="22"/>
    </w:rPr>
  </w:style>
  <w:style w:type="character" w:customStyle="1" w:styleId="Heading8Char">
    <w:name w:val="Heading 8 Char"/>
    <w:link w:val="Heading8"/>
    <w:uiPriority w:val="9"/>
    <w:semiHidden/>
    <w:rsid w:val="00656263"/>
    <w:rPr>
      <w:rFonts w:ascii="Arial" w:eastAsia="Times New Roman" w:hAnsi="Arial"/>
      <w:color w:val="B497D1"/>
      <w:szCs w:val="21"/>
    </w:rPr>
  </w:style>
  <w:style w:type="paragraph" w:customStyle="1" w:styleId="StradaBullet2Singlespace">
    <w:name w:val="Strada Bullet 2_Single space"/>
    <w:basedOn w:val="StradaBullet2"/>
    <w:qFormat/>
    <w:rsid w:val="00656263"/>
    <w:pPr>
      <w:spacing w:after="0"/>
    </w:pPr>
    <w:rPr>
      <w:noProof/>
    </w:rPr>
  </w:style>
  <w:style w:type="paragraph" w:customStyle="1" w:styleId="StradaBullet3Singlespace">
    <w:name w:val="Strada Bullet 3_Single space"/>
    <w:basedOn w:val="StradaBullet3"/>
    <w:qFormat/>
    <w:rsid w:val="00656263"/>
    <w:pPr>
      <w:spacing w:after="0"/>
    </w:pPr>
  </w:style>
  <w:style w:type="character" w:customStyle="1" w:styleId="Heading9Char">
    <w:name w:val="Heading 9 Char"/>
    <w:link w:val="Heading9"/>
    <w:uiPriority w:val="9"/>
    <w:semiHidden/>
    <w:rsid w:val="00656263"/>
    <w:rPr>
      <w:rFonts w:ascii="Arial Bold" w:eastAsia="Times New Roman" w:hAnsi="Arial Bold"/>
      <w:b/>
      <w:i/>
      <w:iCs/>
      <w:color w:val="272727"/>
      <w:sz w:val="18"/>
      <w:szCs w:val="21"/>
    </w:rPr>
  </w:style>
  <w:style w:type="table" w:customStyle="1" w:styleId="StradaRFPTable2">
    <w:name w:val="Strada RFP Table 2"/>
    <w:basedOn w:val="StradaRFPTable1"/>
    <w:uiPriority w:val="99"/>
    <w:rsid w:val="00656263"/>
    <w:pPr>
      <w:spacing w:after="0"/>
    </w:pPr>
    <w:rPr>
      <w:color w:val="FFFFFF" w:themeColor="background1"/>
    </w:rPr>
    <w:tblPr/>
    <w:tblStylePr w:type="firstRow">
      <w:rPr>
        <w:rFonts w:ascii="Aptos" w:hAnsi="Aptos"/>
        <w:b w:val="0"/>
        <w:i w:val="0"/>
        <w:color w:val="D9FFE0"/>
        <w:sz w:val="24"/>
      </w:rPr>
      <w:tblPr/>
      <w:tcPr>
        <w:shd w:val="clear" w:color="auto" w:fill="07452A"/>
      </w:tcPr>
    </w:tblStylePr>
    <w:tblStylePr w:type="firstCol">
      <w:rPr>
        <w:rFonts w:ascii="Aptos" w:hAnsi="Aptos"/>
        <w:color w:val="002414"/>
        <w:sz w:val="24"/>
      </w:rPr>
      <w:tblPr/>
      <w:tcPr>
        <w:shd w:val="clear" w:color="auto" w:fill="E1E1E1"/>
      </w:tcPr>
    </w:tblStylePr>
  </w:style>
  <w:style w:type="character" w:styleId="FollowedHyperlink">
    <w:name w:val="FollowedHyperlink"/>
    <w:uiPriority w:val="99"/>
    <w:semiHidden/>
    <w:unhideWhenUsed/>
    <w:rsid w:val="00656263"/>
    <w:rPr>
      <w:color w:val="5E5F5F"/>
      <w:u w:val="single"/>
    </w:rPr>
  </w:style>
  <w:style w:type="paragraph" w:customStyle="1" w:styleId="StradaBullet4END">
    <w:name w:val="Strada Bullet 4_END"/>
    <w:basedOn w:val="StradaBullet4"/>
    <w:qFormat/>
    <w:rsid w:val="00656263"/>
    <w:pPr>
      <w:spacing w:after="240"/>
    </w:pPr>
  </w:style>
  <w:style w:type="paragraph" w:customStyle="1" w:styleId="StradaBullet5END">
    <w:name w:val="Strada Bullet 5_END"/>
    <w:basedOn w:val="StradaBullet5"/>
    <w:qFormat/>
    <w:rsid w:val="00656263"/>
    <w:pPr>
      <w:spacing w:after="240"/>
    </w:pPr>
  </w:style>
  <w:style w:type="paragraph" w:customStyle="1" w:styleId="Stradasubquestionbullet">
    <w:name w:val="Strada subquestion_bullet"/>
    <w:basedOn w:val="StradaQuestionBulleted"/>
    <w:qFormat/>
    <w:rsid w:val="00656263"/>
    <w:pPr>
      <w:tabs>
        <w:tab w:val="clear" w:pos="360"/>
        <w:tab w:val="left" w:pos="720"/>
      </w:tabs>
      <w:ind w:left="720"/>
    </w:pPr>
  </w:style>
  <w:style w:type="paragraph" w:customStyle="1" w:styleId="StradasubquestionNumber">
    <w:name w:val="Strada subquestion_Number"/>
    <w:basedOn w:val="Stradasubquestion"/>
    <w:next w:val="Stradasubquestion"/>
    <w:qFormat/>
    <w:rsid w:val="00656263"/>
    <w:pPr>
      <w:numPr>
        <w:numId w:val="11"/>
      </w:numPr>
      <w:tabs>
        <w:tab w:val="left" w:pos="720"/>
      </w:tabs>
      <w:ind w:left="714" w:hanging="357"/>
    </w:pPr>
    <w:rPr>
      <w:shd w:val="clear" w:color="auto" w:fill="F2F2F2"/>
    </w:rPr>
  </w:style>
  <w:style w:type="paragraph" w:styleId="Header">
    <w:name w:val="header"/>
    <w:aliases w:val="Strada Header"/>
    <w:basedOn w:val="Normal"/>
    <w:link w:val="HeaderChar"/>
    <w:uiPriority w:val="99"/>
    <w:rsid w:val="00656263"/>
    <w:pPr>
      <w:tabs>
        <w:tab w:val="center" w:pos="4680"/>
        <w:tab w:val="right" w:pos="9360"/>
      </w:tabs>
      <w:spacing w:line="240" w:lineRule="auto"/>
    </w:pPr>
    <w:rPr>
      <w:rFonts w:ascii="Aptos" w:hAnsi="Aptos"/>
      <w:color w:val="7F7F7F"/>
      <w:sz w:val="14"/>
    </w:rPr>
  </w:style>
  <w:style w:type="character" w:customStyle="1" w:styleId="HeaderChar">
    <w:name w:val="Header Char"/>
    <w:aliases w:val="Strada Header Char"/>
    <w:link w:val="Header"/>
    <w:uiPriority w:val="99"/>
    <w:rsid w:val="00656263"/>
    <w:rPr>
      <w:rFonts w:ascii="Aptos" w:hAnsi="Aptos" w:cs="Arial"/>
      <w:color w:val="7F7F7F"/>
      <w:sz w:val="14"/>
      <w:szCs w:val="22"/>
    </w:rPr>
  </w:style>
  <w:style w:type="paragraph" w:styleId="Footer">
    <w:name w:val="footer"/>
    <w:aliases w:val="Strada Footer"/>
    <w:basedOn w:val="Normal"/>
    <w:link w:val="FooterChar"/>
    <w:uiPriority w:val="99"/>
    <w:unhideWhenUsed/>
    <w:rsid w:val="00656263"/>
    <w:pPr>
      <w:tabs>
        <w:tab w:val="center" w:pos="4680"/>
        <w:tab w:val="right" w:pos="9360"/>
      </w:tabs>
      <w:spacing w:line="240" w:lineRule="auto"/>
    </w:pPr>
    <w:rPr>
      <w:rFonts w:ascii="Aptos" w:hAnsi="Aptos"/>
      <w:color w:val="7F7F7F"/>
      <w:sz w:val="12"/>
    </w:rPr>
  </w:style>
  <w:style w:type="character" w:customStyle="1" w:styleId="FooterChar">
    <w:name w:val="Footer Char"/>
    <w:aliases w:val="Strada Footer Char"/>
    <w:link w:val="Footer"/>
    <w:uiPriority w:val="99"/>
    <w:rsid w:val="00656263"/>
    <w:rPr>
      <w:rFonts w:ascii="Aptos" w:hAnsi="Aptos" w:cs="Arial"/>
      <w:color w:val="7F7F7F"/>
      <w:sz w:val="12"/>
      <w:szCs w:val="22"/>
    </w:rPr>
  </w:style>
  <w:style w:type="paragraph" w:customStyle="1" w:styleId="StradaBullet4Singlespace">
    <w:name w:val="Strada Bullet 4_Single space"/>
    <w:basedOn w:val="StradaBullet4"/>
    <w:qFormat/>
    <w:rsid w:val="00656263"/>
    <w:pPr>
      <w:spacing w:after="0"/>
    </w:pPr>
    <w:rPr>
      <w:kern w:val="2"/>
    </w:rPr>
  </w:style>
  <w:style w:type="paragraph" w:customStyle="1" w:styleId="StradaBullet5Singlespace">
    <w:name w:val="Strada Bullet 5_Single space"/>
    <w:basedOn w:val="StradaBullet5"/>
    <w:qFormat/>
    <w:rsid w:val="00656263"/>
    <w:pPr>
      <w:spacing w:after="10"/>
    </w:pPr>
  </w:style>
  <w:style w:type="paragraph" w:customStyle="1" w:styleId="StradaNumberedEnd">
    <w:name w:val="Strada Numbered End"/>
    <w:basedOn w:val="StradaNumbered"/>
    <w:link w:val="StradaNumberedEndChar"/>
    <w:qFormat/>
    <w:rsid w:val="00656263"/>
    <w:pPr>
      <w:spacing w:after="240"/>
    </w:pPr>
  </w:style>
  <w:style w:type="character" w:customStyle="1" w:styleId="StradaNumberedEndChar">
    <w:name w:val="Strada Numbered End Char"/>
    <w:link w:val="StradaNumberedEnd"/>
    <w:rsid w:val="00656263"/>
    <w:rPr>
      <w:rFonts w:ascii="Aptos" w:hAnsi="Aptos" w:cs="Arial"/>
      <w:sz w:val="24"/>
      <w:szCs w:val="22"/>
    </w:rPr>
  </w:style>
  <w:style w:type="paragraph" w:customStyle="1" w:styleId="StradaHeading1">
    <w:name w:val="Strada Heading 1"/>
    <w:next w:val="StradaNormalDS"/>
    <w:qFormat/>
    <w:rsid w:val="00656263"/>
    <w:pPr>
      <w:keepNext/>
      <w:keepLines/>
      <w:pageBreakBefore/>
      <w:spacing w:after="80" w:line="278" w:lineRule="auto"/>
      <w:outlineLvl w:val="0"/>
    </w:pPr>
    <w:rPr>
      <w:rFonts w:ascii="Aptos SemiBold" w:hAnsi="Aptos SemiBold" w:cs="Arial"/>
      <w:b/>
      <w:color w:val="07452A"/>
      <w:sz w:val="40"/>
      <w:szCs w:val="22"/>
    </w:rPr>
  </w:style>
  <w:style w:type="paragraph" w:customStyle="1" w:styleId="StradaHeading2">
    <w:name w:val="Strada Heading 2"/>
    <w:next w:val="StradaNormalDS"/>
    <w:qFormat/>
    <w:rsid w:val="00656263"/>
    <w:pPr>
      <w:keepNext/>
      <w:keepLines/>
      <w:spacing w:before="160" w:after="80" w:line="278" w:lineRule="auto"/>
      <w:outlineLvl w:val="1"/>
    </w:pPr>
    <w:rPr>
      <w:rFonts w:ascii="Aptos SemiBold" w:hAnsi="Aptos SemiBold" w:cs="Arial"/>
      <w:b/>
      <w:color w:val="07452A"/>
      <w:sz w:val="32"/>
      <w:szCs w:val="22"/>
    </w:rPr>
  </w:style>
  <w:style w:type="paragraph" w:customStyle="1" w:styleId="StradaHeading3">
    <w:name w:val="Strada Heading 3"/>
    <w:next w:val="StradaNormalDS"/>
    <w:qFormat/>
    <w:rsid w:val="00656263"/>
    <w:pPr>
      <w:keepNext/>
      <w:keepLines/>
      <w:spacing w:before="240" w:after="80" w:line="278" w:lineRule="auto"/>
      <w:outlineLvl w:val="2"/>
    </w:pPr>
    <w:rPr>
      <w:rFonts w:ascii="Aptos SemiBold" w:hAnsi="Aptos SemiBold" w:cs="Arial"/>
      <w:b/>
      <w:caps/>
      <w:color w:val="5C5C5C"/>
      <w:sz w:val="28"/>
      <w:szCs w:val="22"/>
    </w:rPr>
  </w:style>
  <w:style w:type="paragraph" w:customStyle="1" w:styleId="StradaHeading4">
    <w:name w:val="Strada Heading 4"/>
    <w:next w:val="StradaNormalDS"/>
    <w:qFormat/>
    <w:rsid w:val="00656263"/>
    <w:pPr>
      <w:spacing w:before="80" w:after="40" w:line="278" w:lineRule="auto"/>
      <w:outlineLvl w:val="3"/>
    </w:pPr>
    <w:rPr>
      <w:rFonts w:ascii="Aptos" w:hAnsi="Aptos" w:cs="Arial"/>
      <w:i/>
      <w:color w:val="07452A"/>
      <w:sz w:val="26"/>
      <w:szCs w:val="22"/>
    </w:rPr>
  </w:style>
  <w:style w:type="paragraph" w:customStyle="1" w:styleId="StradaHeading5">
    <w:name w:val="Strada Heading 5"/>
    <w:next w:val="StradaNormalDS"/>
    <w:qFormat/>
    <w:rsid w:val="00656263"/>
    <w:pPr>
      <w:keepNext/>
      <w:keepLines/>
      <w:spacing w:before="80" w:after="40" w:line="278" w:lineRule="auto"/>
      <w:outlineLvl w:val="4"/>
    </w:pPr>
    <w:rPr>
      <w:rFonts w:ascii="Aptos" w:hAnsi="Aptos" w:cs="Arial"/>
      <w:color w:val="07452A"/>
      <w:sz w:val="24"/>
      <w:szCs w:val="22"/>
    </w:rPr>
  </w:style>
  <w:style w:type="paragraph" w:customStyle="1" w:styleId="StradaHeading6">
    <w:name w:val="Strada Heading 6"/>
    <w:next w:val="StradaNormalDS"/>
    <w:qFormat/>
    <w:rsid w:val="00656263"/>
    <w:pPr>
      <w:keepNext/>
      <w:keepLines/>
      <w:spacing w:before="40" w:line="278" w:lineRule="auto"/>
      <w:outlineLvl w:val="5"/>
    </w:pPr>
    <w:rPr>
      <w:rFonts w:ascii="Aptos" w:hAnsi="Aptos" w:cs="Arial"/>
      <w:i/>
      <w:color w:val="5C5C5C"/>
      <w:sz w:val="24"/>
      <w:szCs w:val="22"/>
    </w:rPr>
  </w:style>
  <w:style w:type="paragraph" w:customStyle="1" w:styleId="StradaHeading7">
    <w:name w:val="Strada Heading 7"/>
    <w:next w:val="StradaNormalDS"/>
    <w:qFormat/>
    <w:rsid w:val="00656263"/>
    <w:pPr>
      <w:keepNext/>
      <w:keepLines/>
      <w:spacing w:before="40" w:line="278" w:lineRule="auto"/>
      <w:outlineLvl w:val="6"/>
    </w:pPr>
    <w:rPr>
      <w:rFonts w:ascii="Aptos" w:hAnsi="Aptos" w:cs="Arial"/>
      <w:color w:val="5C5C5C"/>
      <w:sz w:val="24"/>
      <w:szCs w:val="22"/>
    </w:rPr>
  </w:style>
  <w:style w:type="paragraph" w:customStyle="1" w:styleId="StradaHeading8">
    <w:name w:val="Strada Heading 8"/>
    <w:next w:val="StradaNormalDS"/>
    <w:qFormat/>
    <w:rsid w:val="00656263"/>
    <w:pPr>
      <w:keepNext/>
      <w:keepLines/>
      <w:spacing w:line="278" w:lineRule="auto"/>
      <w:outlineLvl w:val="7"/>
    </w:pPr>
    <w:rPr>
      <w:rFonts w:ascii="Aptos" w:hAnsi="Aptos" w:cs="Arial"/>
      <w:i/>
      <w:color w:val="272727"/>
      <w:sz w:val="24"/>
      <w:szCs w:val="22"/>
    </w:rPr>
  </w:style>
  <w:style w:type="paragraph" w:customStyle="1" w:styleId="StradaHeading9">
    <w:name w:val="Strada Heading 9"/>
    <w:next w:val="StradaNormalDS"/>
    <w:qFormat/>
    <w:rsid w:val="00656263"/>
    <w:pPr>
      <w:keepNext/>
      <w:keepLines/>
      <w:spacing w:line="278" w:lineRule="auto"/>
      <w:outlineLvl w:val="8"/>
    </w:pPr>
    <w:rPr>
      <w:rFonts w:ascii="Aptos" w:hAnsi="Aptos" w:cs="Arial"/>
      <w:color w:val="272727"/>
      <w:sz w:val="24"/>
      <w:szCs w:val="22"/>
    </w:rPr>
  </w:style>
  <w:style w:type="paragraph" w:customStyle="1" w:styleId="StradaActionCaption">
    <w:name w:val="Strada Action Caption"/>
    <w:next w:val="StradaNormalDS"/>
    <w:qFormat/>
    <w:rsid w:val="00656263"/>
    <w:pPr>
      <w:spacing w:after="400"/>
      <w:jc w:val="center"/>
    </w:pPr>
    <w:rPr>
      <w:rFonts w:ascii="Aptos" w:hAnsi="Aptos" w:cs="Arial"/>
      <w:color w:val="0E2841"/>
      <w:kern w:val="2"/>
      <w:sz w:val="19"/>
      <w:szCs w:val="22"/>
    </w:rPr>
  </w:style>
  <w:style w:type="paragraph" w:styleId="TOC8">
    <w:name w:val="toc 8"/>
    <w:basedOn w:val="Normal"/>
    <w:next w:val="Normal"/>
    <w:autoRedefine/>
    <w:uiPriority w:val="39"/>
    <w:semiHidden/>
    <w:unhideWhenUsed/>
    <w:rsid w:val="00656263"/>
    <w:pPr>
      <w:spacing w:after="100"/>
      <w:ind w:left="1400"/>
    </w:pPr>
  </w:style>
  <w:style w:type="paragraph" w:customStyle="1" w:styleId="StradaNormalSingleSpace">
    <w:name w:val="Strada Normal Single Space"/>
    <w:basedOn w:val="Normal"/>
    <w:qFormat/>
    <w:rsid w:val="00656263"/>
    <w:pPr>
      <w:spacing w:line="240" w:lineRule="auto"/>
    </w:pPr>
    <w:rPr>
      <w:rFonts w:ascii="Aptos" w:hAnsi="Aptos"/>
      <w:sz w:val="24"/>
    </w:rPr>
  </w:style>
  <w:style w:type="character" w:styleId="UnresolvedMention">
    <w:name w:val="Unresolved Mention"/>
    <w:basedOn w:val="DefaultParagraphFont"/>
    <w:uiPriority w:val="99"/>
    <w:semiHidden/>
    <w:unhideWhenUsed/>
    <w:rsid w:val="00656263"/>
    <w:rPr>
      <w:color w:val="605E5C"/>
      <w:shd w:val="clear" w:color="auto" w:fill="E1DFDD"/>
    </w:rPr>
  </w:style>
  <w:style w:type="paragraph" w:customStyle="1" w:styleId="StradaGraphics">
    <w:name w:val="Strada Graphics"/>
    <w:basedOn w:val="Normal"/>
    <w:qFormat/>
    <w:rsid w:val="00656263"/>
    <w:pPr>
      <w:spacing w:after="120" w:line="278" w:lineRule="auto"/>
      <w:jc w:val="center"/>
    </w:pPr>
    <w:rPr>
      <w:rFonts w:ascii="Aptos" w:hAnsi="Aptos"/>
      <w:noProof/>
      <w:sz w:val="24"/>
    </w:rPr>
  </w:style>
  <w:style w:type="paragraph" w:customStyle="1" w:styleId="StradaNumberedSingleSpace">
    <w:name w:val="Strada Numbered Single Space"/>
    <w:link w:val="StradaNumberedSingleSpaceChar"/>
    <w:qFormat/>
    <w:rsid w:val="00656263"/>
    <w:pPr>
      <w:numPr>
        <w:numId w:val="13"/>
      </w:numPr>
      <w:ind w:left="357" w:hanging="357"/>
    </w:pPr>
    <w:rPr>
      <w:rFonts w:ascii="Aptos" w:hAnsi="Aptos" w:cs="Arial"/>
      <w:sz w:val="24"/>
      <w:szCs w:val="22"/>
    </w:rPr>
  </w:style>
  <w:style w:type="paragraph" w:customStyle="1" w:styleId="StradaCallOut">
    <w:name w:val="Strada Call Out"/>
    <w:qFormat/>
    <w:rsid w:val="00656263"/>
    <w:pPr>
      <w:pBdr>
        <w:top w:val="single" w:sz="4" w:space="10" w:color="300063"/>
        <w:bottom w:val="single" w:sz="4" w:space="10" w:color="300063"/>
      </w:pBdr>
      <w:spacing w:before="360" w:after="360" w:line="278" w:lineRule="auto"/>
      <w:ind w:left="862" w:right="862"/>
      <w:jc w:val="center"/>
    </w:pPr>
    <w:rPr>
      <w:rFonts w:ascii="Aptos" w:eastAsiaTheme="majorEastAsia" w:hAnsi="Aptos" w:cstheme="majorBidi"/>
      <w:i/>
      <w:iCs/>
      <w:color w:val="007746"/>
      <w:sz w:val="24"/>
      <w:szCs w:val="24"/>
      <w14:ligatures w14:val="standardContextual"/>
    </w:rPr>
  </w:style>
  <w:style w:type="character" w:customStyle="1" w:styleId="StradaNumberedSingleSpaceChar">
    <w:name w:val="Strada Numbered Single Space Char"/>
    <w:basedOn w:val="DefaultParagraphFont"/>
    <w:link w:val="StradaNumberedSingleSpace"/>
    <w:rsid w:val="00656263"/>
    <w:rPr>
      <w:rFonts w:ascii="Aptos" w:hAnsi="Aptos" w:cs="Arial"/>
      <w:sz w:val="24"/>
      <w:szCs w:val="22"/>
    </w:rPr>
  </w:style>
  <w:style w:type="character" w:customStyle="1" w:styleId="StradaEmphasis">
    <w:name w:val="Strada Emphasis"/>
    <w:basedOn w:val="DefaultParagraphFont"/>
    <w:uiPriority w:val="1"/>
    <w:qFormat/>
    <w:rsid w:val="00656263"/>
    <w:rPr>
      <w:rFonts w:ascii="Aptos" w:hAnsi="Aptos"/>
      <w:b/>
      <w:i w:val="0"/>
      <w:color w:val="007746"/>
      <w:sz w:val="24"/>
      <w:lang w:val="en-GB"/>
    </w:rPr>
  </w:style>
  <w:style w:type="table" w:styleId="TableGridLight">
    <w:name w:val="Grid Table Light"/>
    <w:basedOn w:val="TableNormal"/>
    <w:uiPriority w:val="40"/>
    <w:rsid w:val="006562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626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radaNoHeaderTable">
    <w:name w:val="Strada No Header Table"/>
    <w:basedOn w:val="TableTheme"/>
    <w:uiPriority w:val="99"/>
    <w:rsid w:val="00656263"/>
    <w:rPr>
      <w:rFonts w:ascii="Aptos" w:hAnsi="Aptos"/>
      <w:sz w:val="24"/>
      <w:lang w:val="es-ES" w:eastAsia="es-ES"/>
    </w:rPr>
    <w:tblPr/>
    <w:tcPr>
      <w:shd w:val="clear" w:color="auto" w:fill="auto"/>
    </w:tcPr>
    <w:tblStylePr w:type="lastRow">
      <w:rPr>
        <w:rFonts w:ascii="Arial" w:hAnsi="Arial" w:cs="Arial" w:hint="default"/>
        <w:color w:val="000000" w:themeColor="text1"/>
        <w:sz w:val="20"/>
        <w:szCs w:val="20"/>
      </w:rPr>
    </w:tblStylePr>
    <w:tblStylePr w:type="firstCol">
      <w:rPr>
        <w:rFonts w:ascii="Arial" w:hAnsi="Arial" w:cs="Arial" w:hint="default"/>
        <w:color w:val="000000" w:themeColor="text1"/>
        <w:sz w:val="20"/>
        <w:szCs w:val="20"/>
      </w:rPr>
      <w:tblPr/>
      <w:tcPr>
        <w:shd w:val="clear" w:color="auto" w:fill="E1E1E1"/>
      </w:tcPr>
    </w:tblStylePr>
  </w:style>
  <w:style w:type="table" w:styleId="TableTheme">
    <w:name w:val="Table Theme"/>
    <w:basedOn w:val="TableNormal"/>
    <w:uiPriority w:val="99"/>
    <w:semiHidden/>
    <w:unhideWhenUsed/>
    <w:rsid w:val="00656263"/>
    <w:pPr>
      <w:spacing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lightTableblank">
    <w:name w:val="Alight Table blank"/>
    <w:basedOn w:val="TableNormal"/>
    <w:uiPriority w:val="99"/>
    <w:rsid w:val="00656263"/>
    <w:tblPr/>
  </w:style>
  <w:style w:type="character" w:customStyle="1" w:styleId="StradaNormalDSChar">
    <w:name w:val="Strada NormalDS Char"/>
    <w:basedOn w:val="DefaultParagraphFont"/>
    <w:link w:val="StradaNormalDS"/>
    <w:rsid w:val="00656263"/>
    <w:rPr>
      <w:rFonts w:ascii="Aptos" w:hAnsi="Aptos" w:cs="Arial"/>
      <w:color w:val="000000"/>
      <w:sz w:val="24"/>
      <w:szCs w:val="22"/>
    </w:rPr>
  </w:style>
  <w:style w:type="character" w:customStyle="1" w:styleId="StradaEmphasisSubtle">
    <w:name w:val="Strada Emphasis Subtle"/>
    <w:basedOn w:val="DefaultParagraphFont"/>
    <w:uiPriority w:val="1"/>
    <w:qFormat/>
    <w:rsid w:val="00656263"/>
    <w:rPr>
      <w:rFonts w:ascii="Aptos SemiBold" w:hAnsi="Aptos SemiBold"/>
      <w:i w:val="0"/>
      <w:sz w:val="24"/>
    </w:rPr>
  </w:style>
  <w:style w:type="character" w:styleId="PlaceholderText">
    <w:name w:val="Placeholder Text"/>
    <w:basedOn w:val="DefaultParagraphFont"/>
    <w:uiPriority w:val="99"/>
    <w:semiHidden/>
    <w:rsid w:val="00656263"/>
    <w:rPr>
      <w:color w:val="666666"/>
    </w:rPr>
  </w:style>
  <w:style w:type="paragraph" w:customStyle="1" w:styleId="NormalDS">
    <w:name w:val="NormalDS"/>
    <w:basedOn w:val="Normal"/>
    <w:qFormat/>
    <w:rsid w:val="00DE224A"/>
    <w:pPr>
      <w:spacing w:after="2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0272">
      <w:bodyDiv w:val="1"/>
      <w:marLeft w:val="0"/>
      <w:marRight w:val="0"/>
      <w:marTop w:val="0"/>
      <w:marBottom w:val="0"/>
      <w:divBdr>
        <w:top w:val="none" w:sz="0" w:space="0" w:color="auto"/>
        <w:left w:val="none" w:sz="0" w:space="0" w:color="auto"/>
        <w:bottom w:val="none" w:sz="0" w:space="0" w:color="auto"/>
        <w:right w:val="none" w:sz="0" w:space="0" w:color="auto"/>
      </w:divBdr>
    </w:div>
    <w:div w:id="132256763">
      <w:bodyDiv w:val="1"/>
      <w:marLeft w:val="0"/>
      <w:marRight w:val="0"/>
      <w:marTop w:val="0"/>
      <w:marBottom w:val="0"/>
      <w:divBdr>
        <w:top w:val="none" w:sz="0" w:space="0" w:color="auto"/>
        <w:left w:val="none" w:sz="0" w:space="0" w:color="auto"/>
        <w:bottom w:val="none" w:sz="0" w:space="0" w:color="auto"/>
        <w:right w:val="none" w:sz="0" w:space="0" w:color="auto"/>
      </w:divBdr>
    </w:div>
    <w:div w:id="150996584">
      <w:bodyDiv w:val="1"/>
      <w:marLeft w:val="0"/>
      <w:marRight w:val="0"/>
      <w:marTop w:val="0"/>
      <w:marBottom w:val="0"/>
      <w:divBdr>
        <w:top w:val="none" w:sz="0" w:space="0" w:color="auto"/>
        <w:left w:val="none" w:sz="0" w:space="0" w:color="auto"/>
        <w:bottom w:val="none" w:sz="0" w:space="0" w:color="auto"/>
        <w:right w:val="none" w:sz="0" w:space="0" w:color="auto"/>
      </w:divBdr>
    </w:div>
    <w:div w:id="253712467">
      <w:bodyDiv w:val="1"/>
      <w:marLeft w:val="0"/>
      <w:marRight w:val="0"/>
      <w:marTop w:val="0"/>
      <w:marBottom w:val="0"/>
      <w:divBdr>
        <w:top w:val="none" w:sz="0" w:space="0" w:color="auto"/>
        <w:left w:val="none" w:sz="0" w:space="0" w:color="auto"/>
        <w:bottom w:val="none" w:sz="0" w:space="0" w:color="auto"/>
        <w:right w:val="none" w:sz="0" w:space="0" w:color="auto"/>
      </w:divBdr>
      <w:divsChild>
        <w:div w:id="1585531880">
          <w:marLeft w:val="0"/>
          <w:marRight w:val="0"/>
          <w:marTop w:val="0"/>
          <w:marBottom w:val="0"/>
          <w:divBdr>
            <w:top w:val="none" w:sz="0" w:space="0" w:color="auto"/>
            <w:left w:val="none" w:sz="0" w:space="0" w:color="auto"/>
            <w:bottom w:val="none" w:sz="0" w:space="0" w:color="auto"/>
            <w:right w:val="none" w:sz="0" w:space="0" w:color="auto"/>
          </w:divBdr>
          <w:divsChild>
            <w:div w:id="1858348387">
              <w:marLeft w:val="0"/>
              <w:marRight w:val="0"/>
              <w:marTop w:val="0"/>
              <w:marBottom w:val="0"/>
              <w:divBdr>
                <w:top w:val="none" w:sz="0" w:space="0" w:color="auto"/>
                <w:left w:val="none" w:sz="0" w:space="0" w:color="auto"/>
                <w:bottom w:val="none" w:sz="0" w:space="0" w:color="auto"/>
                <w:right w:val="none" w:sz="0" w:space="0" w:color="auto"/>
              </w:divBdr>
              <w:divsChild>
                <w:div w:id="20678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2608">
      <w:bodyDiv w:val="1"/>
      <w:marLeft w:val="0"/>
      <w:marRight w:val="0"/>
      <w:marTop w:val="0"/>
      <w:marBottom w:val="0"/>
      <w:divBdr>
        <w:top w:val="none" w:sz="0" w:space="0" w:color="auto"/>
        <w:left w:val="none" w:sz="0" w:space="0" w:color="auto"/>
        <w:bottom w:val="none" w:sz="0" w:space="0" w:color="auto"/>
        <w:right w:val="none" w:sz="0" w:space="0" w:color="auto"/>
      </w:divBdr>
    </w:div>
    <w:div w:id="557666610">
      <w:bodyDiv w:val="1"/>
      <w:marLeft w:val="0"/>
      <w:marRight w:val="0"/>
      <w:marTop w:val="0"/>
      <w:marBottom w:val="0"/>
      <w:divBdr>
        <w:top w:val="none" w:sz="0" w:space="0" w:color="auto"/>
        <w:left w:val="none" w:sz="0" w:space="0" w:color="auto"/>
        <w:bottom w:val="none" w:sz="0" w:space="0" w:color="auto"/>
        <w:right w:val="none" w:sz="0" w:space="0" w:color="auto"/>
      </w:divBdr>
    </w:div>
    <w:div w:id="573204128">
      <w:bodyDiv w:val="1"/>
      <w:marLeft w:val="0"/>
      <w:marRight w:val="0"/>
      <w:marTop w:val="0"/>
      <w:marBottom w:val="0"/>
      <w:divBdr>
        <w:top w:val="none" w:sz="0" w:space="0" w:color="auto"/>
        <w:left w:val="none" w:sz="0" w:space="0" w:color="auto"/>
        <w:bottom w:val="none" w:sz="0" w:space="0" w:color="auto"/>
        <w:right w:val="none" w:sz="0" w:space="0" w:color="auto"/>
      </w:divBdr>
    </w:div>
    <w:div w:id="599483579">
      <w:bodyDiv w:val="1"/>
      <w:marLeft w:val="0"/>
      <w:marRight w:val="0"/>
      <w:marTop w:val="0"/>
      <w:marBottom w:val="0"/>
      <w:divBdr>
        <w:top w:val="none" w:sz="0" w:space="0" w:color="auto"/>
        <w:left w:val="none" w:sz="0" w:space="0" w:color="auto"/>
        <w:bottom w:val="none" w:sz="0" w:space="0" w:color="auto"/>
        <w:right w:val="none" w:sz="0" w:space="0" w:color="auto"/>
      </w:divBdr>
    </w:div>
    <w:div w:id="634062861">
      <w:bodyDiv w:val="1"/>
      <w:marLeft w:val="0"/>
      <w:marRight w:val="0"/>
      <w:marTop w:val="0"/>
      <w:marBottom w:val="0"/>
      <w:divBdr>
        <w:top w:val="none" w:sz="0" w:space="0" w:color="auto"/>
        <w:left w:val="none" w:sz="0" w:space="0" w:color="auto"/>
        <w:bottom w:val="none" w:sz="0" w:space="0" w:color="auto"/>
        <w:right w:val="none" w:sz="0" w:space="0" w:color="auto"/>
      </w:divBdr>
    </w:div>
    <w:div w:id="710031741">
      <w:bodyDiv w:val="1"/>
      <w:marLeft w:val="0"/>
      <w:marRight w:val="0"/>
      <w:marTop w:val="0"/>
      <w:marBottom w:val="0"/>
      <w:divBdr>
        <w:top w:val="none" w:sz="0" w:space="0" w:color="auto"/>
        <w:left w:val="none" w:sz="0" w:space="0" w:color="auto"/>
        <w:bottom w:val="none" w:sz="0" w:space="0" w:color="auto"/>
        <w:right w:val="none" w:sz="0" w:space="0" w:color="auto"/>
      </w:divBdr>
    </w:div>
    <w:div w:id="716658937">
      <w:bodyDiv w:val="1"/>
      <w:marLeft w:val="0"/>
      <w:marRight w:val="0"/>
      <w:marTop w:val="0"/>
      <w:marBottom w:val="0"/>
      <w:divBdr>
        <w:top w:val="none" w:sz="0" w:space="0" w:color="auto"/>
        <w:left w:val="none" w:sz="0" w:space="0" w:color="auto"/>
        <w:bottom w:val="none" w:sz="0" w:space="0" w:color="auto"/>
        <w:right w:val="none" w:sz="0" w:space="0" w:color="auto"/>
      </w:divBdr>
    </w:div>
    <w:div w:id="922757964">
      <w:bodyDiv w:val="1"/>
      <w:marLeft w:val="0"/>
      <w:marRight w:val="0"/>
      <w:marTop w:val="0"/>
      <w:marBottom w:val="0"/>
      <w:divBdr>
        <w:top w:val="none" w:sz="0" w:space="0" w:color="auto"/>
        <w:left w:val="none" w:sz="0" w:space="0" w:color="auto"/>
        <w:bottom w:val="none" w:sz="0" w:space="0" w:color="auto"/>
        <w:right w:val="none" w:sz="0" w:space="0" w:color="auto"/>
      </w:divBdr>
    </w:div>
    <w:div w:id="938947627">
      <w:bodyDiv w:val="1"/>
      <w:marLeft w:val="0"/>
      <w:marRight w:val="0"/>
      <w:marTop w:val="0"/>
      <w:marBottom w:val="0"/>
      <w:divBdr>
        <w:top w:val="none" w:sz="0" w:space="0" w:color="auto"/>
        <w:left w:val="none" w:sz="0" w:space="0" w:color="auto"/>
        <w:bottom w:val="none" w:sz="0" w:space="0" w:color="auto"/>
        <w:right w:val="none" w:sz="0" w:space="0" w:color="auto"/>
      </w:divBdr>
    </w:div>
    <w:div w:id="968441778">
      <w:bodyDiv w:val="1"/>
      <w:marLeft w:val="0"/>
      <w:marRight w:val="0"/>
      <w:marTop w:val="0"/>
      <w:marBottom w:val="0"/>
      <w:divBdr>
        <w:top w:val="none" w:sz="0" w:space="0" w:color="auto"/>
        <w:left w:val="none" w:sz="0" w:space="0" w:color="auto"/>
        <w:bottom w:val="none" w:sz="0" w:space="0" w:color="auto"/>
        <w:right w:val="none" w:sz="0" w:space="0" w:color="auto"/>
      </w:divBdr>
      <w:divsChild>
        <w:div w:id="523523960">
          <w:marLeft w:val="0"/>
          <w:marRight w:val="0"/>
          <w:marTop w:val="0"/>
          <w:marBottom w:val="0"/>
          <w:divBdr>
            <w:top w:val="none" w:sz="0" w:space="0" w:color="auto"/>
            <w:left w:val="none" w:sz="0" w:space="0" w:color="auto"/>
            <w:bottom w:val="none" w:sz="0" w:space="0" w:color="auto"/>
            <w:right w:val="none" w:sz="0" w:space="0" w:color="auto"/>
          </w:divBdr>
        </w:div>
      </w:divsChild>
    </w:div>
    <w:div w:id="1036588640">
      <w:bodyDiv w:val="1"/>
      <w:marLeft w:val="0"/>
      <w:marRight w:val="0"/>
      <w:marTop w:val="0"/>
      <w:marBottom w:val="0"/>
      <w:divBdr>
        <w:top w:val="none" w:sz="0" w:space="0" w:color="auto"/>
        <w:left w:val="none" w:sz="0" w:space="0" w:color="auto"/>
        <w:bottom w:val="none" w:sz="0" w:space="0" w:color="auto"/>
        <w:right w:val="none" w:sz="0" w:space="0" w:color="auto"/>
      </w:divBdr>
    </w:div>
    <w:div w:id="1170635661">
      <w:bodyDiv w:val="1"/>
      <w:marLeft w:val="0"/>
      <w:marRight w:val="0"/>
      <w:marTop w:val="0"/>
      <w:marBottom w:val="0"/>
      <w:divBdr>
        <w:top w:val="none" w:sz="0" w:space="0" w:color="auto"/>
        <w:left w:val="none" w:sz="0" w:space="0" w:color="auto"/>
        <w:bottom w:val="none" w:sz="0" w:space="0" w:color="auto"/>
        <w:right w:val="none" w:sz="0" w:space="0" w:color="auto"/>
      </w:divBdr>
    </w:div>
    <w:div w:id="1186361245">
      <w:bodyDiv w:val="1"/>
      <w:marLeft w:val="0"/>
      <w:marRight w:val="0"/>
      <w:marTop w:val="0"/>
      <w:marBottom w:val="0"/>
      <w:divBdr>
        <w:top w:val="none" w:sz="0" w:space="0" w:color="auto"/>
        <w:left w:val="none" w:sz="0" w:space="0" w:color="auto"/>
        <w:bottom w:val="none" w:sz="0" w:space="0" w:color="auto"/>
        <w:right w:val="none" w:sz="0" w:space="0" w:color="auto"/>
      </w:divBdr>
    </w:div>
    <w:div w:id="1195731326">
      <w:bodyDiv w:val="1"/>
      <w:marLeft w:val="0"/>
      <w:marRight w:val="0"/>
      <w:marTop w:val="0"/>
      <w:marBottom w:val="0"/>
      <w:divBdr>
        <w:top w:val="none" w:sz="0" w:space="0" w:color="auto"/>
        <w:left w:val="none" w:sz="0" w:space="0" w:color="auto"/>
        <w:bottom w:val="none" w:sz="0" w:space="0" w:color="auto"/>
        <w:right w:val="none" w:sz="0" w:space="0" w:color="auto"/>
      </w:divBdr>
    </w:div>
    <w:div w:id="1221674751">
      <w:bodyDiv w:val="1"/>
      <w:marLeft w:val="0"/>
      <w:marRight w:val="0"/>
      <w:marTop w:val="0"/>
      <w:marBottom w:val="0"/>
      <w:divBdr>
        <w:top w:val="none" w:sz="0" w:space="0" w:color="auto"/>
        <w:left w:val="none" w:sz="0" w:space="0" w:color="auto"/>
        <w:bottom w:val="none" w:sz="0" w:space="0" w:color="auto"/>
        <w:right w:val="none" w:sz="0" w:space="0" w:color="auto"/>
      </w:divBdr>
    </w:div>
    <w:div w:id="1457020647">
      <w:bodyDiv w:val="1"/>
      <w:marLeft w:val="0"/>
      <w:marRight w:val="0"/>
      <w:marTop w:val="0"/>
      <w:marBottom w:val="0"/>
      <w:divBdr>
        <w:top w:val="none" w:sz="0" w:space="0" w:color="auto"/>
        <w:left w:val="none" w:sz="0" w:space="0" w:color="auto"/>
        <w:bottom w:val="none" w:sz="0" w:space="0" w:color="auto"/>
        <w:right w:val="none" w:sz="0" w:space="0" w:color="auto"/>
      </w:divBdr>
    </w:div>
    <w:div w:id="1497838091">
      <w:bodyDiv w:val="1"/>
      <w:marLeft w:val="0"/>
      <w:marRight w:val="0"/>
      <w:marTop w:val="0"/>
      <w:marBottom w:val="0"/>
      <w:divBdr>
        <w:top w:val="none" w:sz="0" w:space="0" w:color="auto"/>
        <w:left w:val="none" w:sz="0" w:space="0" w:color="auto"/>
        <w:bottom w:val="none" w:sz="0" w:space="0" w:color="auto"/>
        <w:right w:val="none" w:sz="0" w:space="0" w:color="auto"/>
      </w:divBdr>
    </w:div>
    <w:div w:id="1554005394">
      <w:bodyDiv w:val="1"/>
      <w:marLeft w:val="0"/>
      <w:marRight w:val="0"/>
      <w:marTop w:val="0"/>
      <w:marBottom w:val="0"/>
      <w:divBdr>
        <w:top w:val="none" w:sz="0" w:space="0" w:color="auto"/>
        <w:left w:val="none" w:sz="0" w:space="0" w:color="auto"/>
        <w:bottom w:val="none" w:sz="0" w:space="0" w:color="auto"/>
        <w:right w:val="none" w:sz="0" w:space="0" w:color="auto"/>
      </w:divBdr>
    </w:div>
    <w:div w:id="1619221944">
      <w:bodyDiv w:val="1"/>
      <w:marLeft w:val="0"/>
      <w:marRight w:val="0"/>
      <w:marTop w:val="0"/>
      <w:marBottom w:val="0"/>
      <w:divBdr>
        <w:top w:val="none" w:sz="0" w:space="0" w:color="auto"/>
        <w:left w:val="none" w:sz="0" w:space="0" w:color="auto"/>
        <w:bottom w:val="none" w:sz="0" w:space="0" w:color="auto"/>
        <w:right w:val="none" w:sz="0" w:space="0" w:color="auto"/>
      </w:divBdr>
    </w:div>
    <w:div w:id="1652632905">
      <w:bodyDiv w:val="1"/>
      <w:marLeft w:val="0"/>
      <w:marRight w:val="0"/>
      <w:marTop w:val="0"/>
      <w:marBottom w:val="0"/>
      <w:divBdr>
        <w:top w:val="none" w:sz="0" w:space="0" w:color="auto"/>
        <w:left w:val="none" w:sz="0" w:space="0" w:color="auto"/>
        <w:bottom w:val="none" w:sz="0" w:space="0" w:color="auto"/>
        <w:right w:val="none" w:sz="0" w:space="0" w:color="auto"/>
      </w:divBdr>
    </w:div>
    <w:div w:id="1674406980">
      <w:bodyDiv w:val="1"/>
      <w:marLeft w:val="0"/>
      <w:marRight w:val="0"/>
      <w:marTop w:val="0"/>
      <w:marBottom w:val="0"/>
      <w:divBdr>
        <w:top w:val="none" w:sz="0" w:space="0" w:color="auto"/>
        <w:left w:val="none" w:sz="0" w:space="0" w:color="auto"/>
        <w:bottom w:val="none" w:sz="0" w:space="0" w:color="auto"/>
        <w:right w:val="none" w:sz="0" w:space="0" w:color="auto"/>
      </w:divBdr>
    </w:div>
    <w:div w:id="1830436254">
      <w:bodyDiv w:val="1"/>
      <w:marLeft w:val="0"/>
      <w:marRight w:val="0"/>
      <w:marTop w:val="0"/>
      <w:marBottom w:val="0"/>
      <w:divBdr>
        <w:top w:val="none" w:sz="0" w:space="0" w:color="auto"/>
        <w:left w:val="none" w:sz="0" w:space="0" w:color="auto"/>
        <w:bottom w:val="none" w:sz="0" w:space="0" w:color="auto"/>
        <w:right w:val="none" w:sz="0" w:space="0" w:color="auto"/>
      </w:divBdr>
    </w:div>
    <w:div w:id="1835759151">
      <w:bodyDiv w:val="1"/>
      <w:marLeft w:val="0"/>
      <w:marRight w:val="0"/>
      <w:marTop w:val="0"/>
      <w:marBottom w:val="0"/>
      <w:divBdr>
        <w:top w:val="none" w:sz="0" w:space="0" w:color="auto"/>
        <w:left w:val="none" w:sz="0" w:space="0" w:color="auto"/>
        <w:bottom w:val="none" w:sz="0" w:space="0" w:color="auto"/>
        <w:right w:val="none" w:sz="0" w:space="0" w:color="auto"/>
      </w:divBdr>
    </w:div>
    <w:div w:id="20704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000944\Desktop\Strada%20Word%20template_%20A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10964419A14E308452D1DB1E26D5AA"/>
        <w:category>
          <w:name w:val="General"/>
          <w:gallery w:val="placeholder"/>
        </w:category>
        <w:types>
          <w:type w:val="bbPlcHdr"/>
        </w:types>
        <w:behaviors>
          <w:behavior w:val="content"/>
        </w:behaviors>
        <w:guid w:val="{2B8C3FB5-EDC4-4BF5-AA41-DC847CFEBB2C}"/>
      </w:docPartPr>
      <w:docPartBody>
        <w:p w:rsidR="007B2751" w:rsidRDefault="00A808B4">
          <w:r w:rsidRPr="007B6981">
            <w:rPr>
              <w:rStyle w:val="PlaceholderText"/>
            </w:rPr>
            <w:t>[Title]</w:t>
          </w:r>
        </w:p>
      </w:docPartBody>
    </w:docPart>
    <w:docPart>
      <w:docPartPr>
        <w:name w:val="3DF58F6EA58B4B69B1BACF241C5F005C"/>
        <w:category>
          <w:name w:val="General"/>
          <w:gallery w:val="placeholder"/>
        </w:category>
        <w:types>
          <w:type w:val="bbPlcHdr"/>
        </w:types>
        <w:behaviors>
          <w:behavior w:val="content"/>
        </w:behaviors>
        <w:guid w:val="{D4CD03AF-78B8-4058-8D9D-53F060C9E6A4}"/>
      </w:docPartPr>
      <w:docPartBody>
        <w:p w:rsidR="007B2751" w:rsidRDefault="00A808B4">
          <w:r w:rsidRPr="007B6981">
            <w:rPr>
              <w:rStyle w:val="PlaceholderText"/>
            </w:rPr>
            <w:t>[Publish Date]</w:t>
          </w:r>
        </w:p>
      </w:docPartBody>
    </w:docPart>
    <w:docPart>
      <w:docPartPr>
        <w:name w:val="56773CF30841407ABDBD298EABD272DF"/>
        <w:category>
          <w:name w:val="General"/>
          <w:gallery w:val="placeholder"/>
        </w:category>
        <w:types>
          <w:type w:val="bbPlcHdr"/>
        </w:types>
        <w:behaviors>
          <w:behavior w:val="content"/>
        </w:behaviors>
        <w:guid w:val="{5A87A4A4-272E-41F9-9E82-44C286A7646F}"/>
      </w:docPartPr>
      <w:docPartBody>
        <w:p w:rsidR="007B2751" w:rsidRDefault="00A808B4">
          <w:r w:rsidRPr="007B6981">
            <w:rPr>
              <w:rStyle w:val="PlaceholderText"/>
            </w:rPr>
            <w:t>[Author]</w:t>
          </w:r>
        </w:p>
      </w:docPartBody>
    </w:docPart>
    <w:docPart>
      <w:docPartPr>
        <w:name w:val="2CE8E61DA3D44A649AC603C645AC6102"/>
        <w:category>
          <w:name w:val="General"/>
          <w:gallery w:val="placeholder"/>
        </w:category>
        <w:types>
          <w:type w:val="bbPlcHdr"/>
        </w:types>
        <w:behaviors>
          <w:behavior w:val="content"/>
        </w:behaviors>
        <w:guid w:val="{B17FAD61-5B4B-475D-9591-7C9746597828}"/>
      </w:docPartPr>
      <w:docPartBody>
        <w:p w:rsidR="007B2751" w:rsidRDefault="00A808B4">
          <w:r w:rsidRPr="007B6981">
            <w:rPr>
              <w:rStyle w:val="PlaceholderText"/>
            </w:rPr>
            <w:t>[Company E-mail]</w:t>
          </w:r>
        </w:p>
      </w:docPartBody>
    </w:docPart>
    <w:docPart>
      <w:docPartPr>
        <w:name w:val="C26DF3A2FDA94EEFBAABA67D6271378F"/>
        <w:category>
          <w:name w:val="General"/>
          <w:gallery w:val="placeholder"/>
        </w:category>
        <w:types>
          <w:type w:val="bbPlcHdr"/>
        </w:types>
        <w:behaviors>
          <w:behavior w:val="content"/>
        </w:behaviors>
        <w:guid w:val="{48CA6716-2DFF-4085-B3D6-02D097DB0923}"/>
      </w:docPartPr>
      <w:docPartBody>
        <w:p w:rsidR="00131370" w:rsidRDefault="00C000B9">
          <w:r w:rsidRPr="00AF5C08">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Noto Sans Symbols">
    <w:altName w:val="Calibri"/>
    <w:charset w:val="00"/>
    <w:family w:val="auto"/>
    <w:pitch w:val="default"/>
  </w:font>
  <w:font w:name="FS Thrive Elliot">
    <w:panose1 w:val="02060403030202020204"/>
    <w:charset w:val="00"/>
    <w:family w:val="roman"/>
    <w:notTrueType/>
    <w:pitch w:val="variable"/>
    <w:sig w:usb0="A000006F" w:usb1="4000207A" w:usb2="00000000" w:usb3="00000000" w:csb0="00000093"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S Thrive Elliot Light">
    <w:panose1 w:val="02060403030202020204"/>
    <w:charset w:val="00"/>
    <w:family w:val="roman"/>
    <w:notTrueType/>
    <w:pitch w:val="variable"/>
    <w:sig w:usb0="A000006F" w:usb1="4000207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Extra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FS Thrive Elliot Heavy">
    <w:panose1 w:val="02060403030202020204"/>
    <w:charset w:val="00"/>
    <w:family w:val="roman"/>
    <w:notTrueType/>
    <w:pitch w:val="variable"/>
    <w:sig w:usb0="A000006F" w:usb1="4000207A" w:usb2="00000000" w:usb3="00000000" w:csb0="00000093"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B4"/>
    <w:rsid w:val="00120933"/>
    <w:rsid w:val="00131370"/>
    <w:rsid w:val="002211EF"/>
    <w:rsid w:val="0050588D"/>
    <w:rsid w:val="00555CC3"/>
    <w:rsid w:val="007575C8"/>
    <w:rsid w:val="007B2751"/>
    <w:rsid w:val="007C6A21"/>
    <w:rsid w:val="008B07C8"/>
    <w:rsid w:val="00973018"/>
    <w:rsid w:val="009A49FB"/>
    <w:rsid w:val="00A808B4"/>
    <w:rsid w:val="00B074B2"/>
    <w:rsid w:val="00B37FF3"/>
    <w:rsid w:val="00B96023"/>
    <w:rsid w:val="00C000B9"/>
    <w:rsid w:val="00CB10C5"/>
    <w:rsid w:val="00E42EF4"/>
    <w:rsid w:val="00EF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0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light 2">
  <a:themeElements>
    <a:clrScheme name="Alight 2">
      <a:dk1>
        <a:srgbClr val="000000"/>
      </a:dk1>
      <a:lt1>
        <a:srgbClr val="FFFFFF"/>
      </a:lt1>
      <a:dk2>
        <a:srgbClr val="0C2028"/>
      </a:dk2>
      <a:lt2>
        <a:srgbClr val="FFF200"/>
      </a:lt2>
      <a:accent1>
        <a:srgbClr val="FFF200"/>
      </a:accent1>
      <a:accent2>
        <a:srgbClr val="0C2028"/>
      </a:accent2>
      <a:accent3>
        <a:srgbClr val="A1C3FD"/>
      </a:accent3>
      <a:accent4>
        <a:srgbClr val="8FE3DE"/>
      </a:accent4>
      <a:accent5>
        <a:srgbClr val="C3ABDA"/>
      </a:accent5>
      <a:accent6>
        <a:srgbClr val="FF9966"/>
      </a:accent6>
      <a:hlink>
        <a:srgbClr val="898989"/>
      </a:hlink>
      <a:folHlink>
        <a:srgbClr val="5E5F5F"/>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2025-05-13T00:00:00</PublishDate>
  <Abstract/>
  <CompanyAddress/>
  <CompanyPhone/>
  <CompanyFax/>
  <CompanyEmail>Owner Email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568A00A62C634296469AF320047455" ma:contentTypeVersion="1" ma:contentTypeDescription="Create a new document." ma:contentTypeScope="" ma:versionID="a321277fe5b194a496a670dfe07b108f">
  <xsd:schema xmlns:xsd="http://www.w3.org/2001/XMLSchema" xmlns:xs="http://www.w3.org/2001/XMLSchema" xmlns:p="http://schemas.microsoft.com/office/2006/metadata/properties" xmlns:ns2="a93b8146-97b5-4a24-906f-fede498a90bc" targetNamespace="http://schemas.microsoft.com/office/2006/metadata/properties" ma:root="true" ma:fieldsID="f58e5e97789c97742c7ff47cce09fa7a" ns2:_="">
    <xsd:import namespace="a93b8146-97b5-4a24-906f-fede498a90b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b8146-97b5-4a24-906f-fede498a90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80D8D-E00B-44C2-9B86-DA818BC8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b8146-97b5-4a24-906f-fede498a9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39773B-CC20-4FC7-A3E2-B620855C7F49}">
  <ds:schemaRefs>
    <ds:schemaRef ds:uri="http://schemas.microsoft.com/sharepoint/v3/contenttype/forms"/>
  </ds:schemaRefs>
</ds:datastoreItem>
</file>

<file path=customXml/itemProps4.xml><?xml version="1.0" encoding="utf-8"?>
<ds:datastoreItem xmlns:ds="http://schemas.openxmlformats.org/officeDocument/2006/customXml" ds:itemID="{134E4DE0-60C2-4D36-A280-E301F0B360F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ED39D3D-59CF-4E28-AA58-1806BF95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Strada Word template_ A4.dotx</Template>
  <TotalTime>271</TotalTime>
  <Pages>9</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Work Package</vt:lpstr>
    </vt:vector>
  </TitlesOfParts>
  <Company>Alight Solutions</Company>
  <LinksUpToDate>false</LinksUpToDate>
  <CharactersWithSpaces>1888</CharactersWithSpaces>
  <SharedDoc>false</SharedDoc>
  <HLinks>
    <vt:vector size="60" baseType="variant">
      <vt:variant>
        <vt:i4>2424952</vt:i4>
      </vt:variant>
      <vt:variant>
        <vt:i4>57</vt:i4>
      </vt:variant>
      <vt:variant>
        <vt:i4>0</vt:i4>
      </vt:variant>
      <vt:variant>
        <vt:i4>5</vt:i4>
      </vt:variant>
      <vt:variant>
        <vt:lpwstr>http://alight.com/</vt:lpwstr>
      </vt:variant>
      <vt:variant>
        <vt:lpwstr/>
      </vt:variant>
      <vt:variant>
        <vt:i4>1376317</vt:i4>
      </vt:variant>
      <vt:variant>
        <vt:i4>47</vt:i4>
      </vt:variant>
      <vt:variant>
        <vt:i4>0</vt:i4>
      </vt:variant>
      <vt:variant>
        <vt:i4>5</vt:i4>
      </vt:variant>
      <vt:variant>
        <vt:lpwstr/>
      </vt:variant>
      <vt:variant>
        <vt:lpwstr>_Toc76548474</vt:lpwstr>
      </vt:variant>
      <vt:variant>
        <vt:i4>1179709</vt:i4>
      </vt:variant>
      <vt:variant>
        <vt:i4>41</vt:i4>
      </vt:variant>
      <vt:variant>
        <vt:i4>0</vt:i4>
      </vt:variant>
      <vt:variant>
        <vt:i4>5</vt:i4>
      </vt:variant>
      <vt:variant>
        <vt:lpwstr/>
      </vt:variant>
      <vt:variant>
        <vt:lpwstr>_Toc76548473</vt:lpwstr>
      </vt:variant>
      <vt:variant>
        <vt:i4>1245245</vt:i4>
      </vt:variant>
      <vt:variant>
        <vt:i4>35</vt:i4>
      </vt:variant>
      <vt:variant>
        <vt:i4>0</vt:i4>
      </vt:variant>
      <vt:variant>
        <vt:i4>5</vt:i4>
      </vt:variant>
      <vt:variant>
        <vt:lpwstr/>
      </vt:variant>
      <vt:variant>
        <vt:lpwstr>_Toc76548472</vt:lpwstr>
      </vt:variant>
      <vt:variant>
        <vt:i4>1048637</vt:i4>
      </vt:variant>
      <vt:variant>
        <vt:i4>29</vt:i4>
      </vt:variant>
      <vt:variant>
        <vt:i4>0</vt:i4>
      </vt:variant>
      <vt:variant>
        <vt:i4>5</vt:i4>
      </vt:variant>
      <vt:variant>
        <vt:lpwstr/>
      </vt:variant>
      <vt:variant>
        <vt:lpwstr>_Toc76548471</vt:lpwstr>
      </vt:variant>
      <vt:variant>
        <vt:i4>1114173</vt:i4>
      </vt:variant>
      <vt:variant>
        <vt:i4>23</vt:i4>
      </vt:variant>
      <vt:variant>
        <vt:i4>0</vt:i4>
      </vt:variant>
      <vt:variant>
        <vt:i4>5</vt:i4>
      </vt:variant>
      <vt:variant>
        <vt:lpwstr/>
      </vt:variant>
      <vt:variant>
        <vt:lpwstr>_Toc76548470</vt:lpwstr>
      </vt:variant>
      <vt:variant>
        <vt:i4>1572924</vt:i4>
      </vt:variant>
      <vt:variant>
        <vt:i4>17</vt:i4>
      </vt:variant>
      <vt:variant>
        <vt:i4>0</vt:i4>
      </vt:variant>
      <vt:variant>
        <vt:i4>5</vt:i4>
      </vt:variant>
      <vt:variant>
        <vt:lpwstr/>
      </vt:variant>
      <vt:variant>
        <vt:lpwstr>_Toc76548469</vt:lpwstr>
      </vt:variant>
      <vt:variant>
        <vt:i4>1638460</vt:i4>
      </vt:variant>
      <vt:variant>
        <vt:i4>11</vt:i4>
      </vt:variant>
      <vt:variant>
        <vt:i4>0</vt:i4>
      </vt:variant>
      <vt:variant>
        <vt:i4>5</vt:i4>
      </vt:variant>
      <vt:variant>
        <vt:lpwstr/>
      </vt:variant>
      <vt:variant>
        <vt:lpwstr>_Toc76548468</vt:lpwstr>
      </vt:variant>
      <vt:variant>
        <vt:i4>1441852</vt:i4>
      </vt:variant>
      <vt:variant>
        <vt:i4>5</vt:i4>
      </vt:variant>
      <vt:variant>
        <vt:i4>0</vt:i4>
      </vt:variant>
      <vt:variant>
        <vt:i4>5</vt:i4>
      </vt:variant>
      <vt:variant>
        <vt:lpwstr/>
      </vt:variant>
      <vt:variant>
        <vt:lpwstr>_Toc76548467</vt:lpwstr>
      </vt:variant>
      <vt:variant>
        <vt:i4>6684696</vt:i4>
      </vt:variant>
      <vt:variant>
        <vt:i4>0</vt:i4>
      </vt:variant>
      <vt:variant>
        <vt:i4>0</vt:i4>
      </vt:variant>
      <vt:variant>
        <vt:i4>5</vt:i4>
      </vt:variant>
      <vt:variant>
        <vt:lpwstr>mailto:John.smith@alight.com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 BE – Shift Reductions TD</dc:title>
  <dc:subject/>
  <dc:creator>Owner</dc:creator>
  <cp:keywords/>
  <dc:description/>
  <cp:lastModifiedBy>Fernán Gonzalez de Lara</cp:lastModifiedBy>
  <cp:revision>34</cp:revision>
  <cp:lastPrinted>2021-04-30T09:50:00Z</cp:lastPrinted>
  <dcterms:created xsi:type="dcterms:W3CDTF">2024-07-25T11:58:00Z</dcterms:created>
  <dcterms:modified xsi:type="dcterms:W3CDTF">2025-05-14T09:54:00Z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0x0101005D568A00A62C634296469AF320047455</vt:lpwstr>
  </property>
  <property fmtid="{D5CDD505-2E9C-101B-9397-08002B2CF9AE}" pid="3" name="MediaServiceImageTags">
    <vt:lpwstr/>
  </property>
</Properties>
</file>